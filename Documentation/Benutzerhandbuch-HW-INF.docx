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D3B" w:rsidRPr="006A2E70" w:rsidRDefault="001E2B3F" w:rsidP="00110405">
      <w:pPr>
        <w:pStyle w:val="DeckblattTitel1"/>
        <w:rPr>
          <w:color w:val="00659C"/>
        </w:rPr>
      </w:pPr>
      <w:r>
        <w:rPr>
          <w:color w:val="00659C"/>
        </w:rPr>
        <w:t>Benutzerhandbuch</w:t>
      </w:r>
    </w:p>
    <w:p w:rsidR="00074D3B" w:rsidRPr="006A2E70" w:rsidRDefault="001E2B3F" w:rsidP="00110405">
      <w:pPr>
        <w:pStyle w:val="DeckblattTitel2"/>
        <w:rPr>
          <w:color w:val="00659C"/>
        </w:rPr>
      </w:pPr>
      <w:r>
        <w:rPr>
          <w:color w:val="00659C"/>
        </w:rPr>
        <w:t>HW-INF</w:t>
      </w:r>
    </w:p>
    <w:p w:rsidR="0091134F" w:rsidRDefault="0091134F" w:rsidP="007B5D07"/>
    <w:p w:rsidR="0091134F" w:rsidRDefault="0091134F" w:rsidP="007B5D07"/>
    <w:p w:rsidR="007B5D07" w:rsidRPr="00B03E99" w:rsidRDefault="001E2B3F" w:rsidP="00B03E99">
      <w:pPr>
        <w:pStyle w:val="Anmerkungen-bittelschen"/>
      </w:pPr>
      <w:r>
        <w:t xml:space="preserve"> </w:t>
      </w:r>
    </w:p>
    <w:p w:rsidR="007B5D07" w:rsidRDefault="007B5D07" w:rsidP="007B5D07"/>
    <w:p w:rsidR="007B5D07" w:rsidRDefault="007B5D07" w:rsidP="007B5D07">
      <w:pPr>
        <w:sectPr w:rsidR="007B5D07" w:rsidSect="00695F20">
          <w:footerReference w:type="even" r:id="rId8"/>
          <w:footerReference w:type="default" r:id="rId9"/>
          <w:headerReference w:type="first" r:id="rId10"/>
          <w:pgSz w:w="11906" w:h="16838"/>
          <w:pgMar w:top="5076" w:right="1134" w:bottom="2268" w:left="1134" w:header="0" w:footer="709" w:gutter="0"/>
          <w:cols w:space="708"/>
          <w:titlePg/>
          <w:docGrid w:linePitch="360"/>
        </w:sectPr>
      </w:pPr>
    </w:p>
    <w:sdt>
      <w:sdtPr>
        <w:rPr>
          <w:lang w:val="de-DE"/>
        </w:rPr>
        <w:id w:val="-1360741117"/>
        <w:docPartObj>
          <w:docPartGallery w:val="Table of Contents"/>
          <w:docPartUnique/>
        </w:docPartObj>
      </w:sdtPr>
      <w:sdtEndPr>
        <w:rPr>
          <w:rFonts w:ascii="Arial" w:eastAsia="Times New Roman" w:hAnsi="Arial" w:cs="Times New Roman"/>
          <w:b/>
          <w:bCs/>
          <w:color w:val="auto"/>
          <w:sz w:val="22"/>
          <w:szCs w:val="22"/>
          <w:lang w:eastAsia="de-DE"/>
        </w:rPr>
      </w:sdtEndPr>
      <w:sdtContent>
        <w:p w:rsidR="00E42AE0" w:rsidRDefault="00E42AE0">
          <w:pPr>
            <w:pStyle w:val="Inhaltsverzeichnisberschrift"/>
          </w:pPr>
          <w:r>
            <w:rPr>
              <w:lang w:val="de-DE"/>
            </w:rPr>
            <w:t>Inhaltsverzeichnis</w:t>
          </w:r>
        </w:p>
        <w:p w:rsidR="00A00B6B" w:rsidRDefault="00E42AE0">
          <w:pPr>
            <w:pStyle w:val="Verzeichnis1"/>
            <w:tabs>
              <w:tab w:val="right" w:leader="dot" w:pos="9628"/>
            </w:tabs>
            <w:rPr>
              <w:rFonts w:asciiTheme="minorHAnsi" w:eastAsiaTheme="minorEastAsia" w:hAnsiTheme="minorHAnsi" w:cstheme="minorBidi"/>
              <w:noProof/>
              <w:lang w:val="de-AT" w:eastAsia="de-AT"/>
            </w:rPr>
          </w:pPr>
          <w:r>
            <w:fldChar w:fldCharType="begin"/>
          </w:r>
          <w:r>
            <w:instrText xml:space="preserve"> TOC \o "1-3" \h \z \u </w:instrText>
          </w:r>
          <w:r>
            <w:fldChar w:fldCharType="separate"/>
          </w:r>
          <w:hyperlink w:anchor="_Toc497821825" w:history="1">
            <w:r w:rsidR="00A00B6B" w:rsidRPr="0049554E">
              <w:rPr>
                <w:rStyle w:val="Hyperlink"/>
                <w:noProof/>
              </w:rPr>
              <w:t>User-Panel</w:t>
            </w:r>
            <w:r w:rsidR="00A00B6B">
              <w:rPr>
                <w:noProof/>
                <w:webHidden/>
              </w:rPr>
              <w:tab/>
            </w:r>
            <w:r w:rsidR="00A00B6B">
              <w:rPr>
                <w:noProof/>
                <w:webHidden/>
              </w:rPr>
              <w:fldChar w:fldCharType="begin"/>
            </w:r>
            <w:r w:rsidR="00A00B6B">
              <w:rPr>
                <w:noProof/>
                <w:webHidden/>
              </w:rPr>
              <w:instrText xml:space="preserve"> PAGEREF _Toc497821825 \h </w:instrText>
            </w:r>
            <w:r w:rsidR="00A00B6B">
              <w:rPr>
                <w:noProof/>
                <w:webHidden/>
              </w:rPr>
            </w:r>
            <w:r w:rsidR="00A00B6B">
              <w:rPr>
                <w:noProof/>
                <w:webHidden/>
              </w:rPr>
              <w:fldChar w:fldCharType="separate"/>
            </w:r>
            <w:r w:rsidR="00A00B6B">
              <w:rPr>
                <w:noProof/>
                <w:webHidden/>
              </w:rPr>
              <w:t>3</w:t>
            </w:r>
            <w:r w:rsidR="00A00B6B">
              <w:rPr>
                <w:noProof/>
                <w:webHidden/>
              </w:rPr>
              <w:fldChar w:fldCharType="end"/>
            </w:r>
          </w:hyperlink>
        </w:p>
        <w:p w:rsidR="00A00B6B" w:rsidRDefault="00A00B6B">
          <w:pPr>
            <w:pStyle w:val="Verzeichnis2"/>
            <w:tabs>
              <w:tab w:val="right" w:leader="dot" w:pos="9628"/>
            </w:tabs>
            <w:rPr>
              <w:rFonts w:asciiTheme="minorHAnsi" w:eastAsiaTheme="minorEastAsia" w:hAnsiTheme="minorHAnsi" w:cstheme="minorBidi"/>
              <w:noProof/>
              <w:lang w:val="de-AT" w:eastAsia="de-AT"/>
            </w:rPr>
          </w:pPr>
          <w:hyperlink w:anchor="_Toc497821826" w:history="1">
            <w:r w:rsidRPr="0049554E">
              <w:rPr>
                <w:rStyle w:val="Hyperlink"/>
                <w:noProof/>
              </w:rPr>
              <w:t>Dashboard</w:t>
            </w:r>
            <w:r>
              <w:rPr>
                <w:noProof/>
                <w:webHidden/>
              </w:rPr>
              <w:tab/>
            </w:r>
            <w:r>
              <w:rPr>
                <w:noProof/>
                <w:webHidden/>
              </w:rPr>
              <w:fldChar w:fldCharType="begin"/>
            </w:r>
            <w:r>
              <w:rPr>
                <w:noProof/>
                <w:webHidden/>
              </w:rPr>
              <w:instrText xml:space="preserve"> PAGEREF _Toc497821826 \h </w:instrText>
            </w:r>
            <w:r>
              <w:rPr>
                <w:noProof/>
                <w:webHidden/>
              </w:rPr>
            </w:r>
            <w:r>
              <w:rPr>
                <w:noProof/>
                <w:webHidden/>
              </w:rPr>
              <w:fldChar w:fldCharType="separate"/>
            </w:r>
            <w:r>
              <w:rPr>
                <w:noProof/>
                <w:webHidden/>
              </w:rPr>
              <w:t>3</w:t>
            </w:r>
            <w:r>
              <w:rPr>
                <w:noProof/>
                <w:webHidden/>
              </w:rPr>
              <w:fldChar w:fldCharType="end"/>
            </w:r>
          </w:hyperlink>
        </w:p>
        <w:p w:rsidR="00A00B6B" w:rsidRDefault="00A00B6B">
          <w:pPr>
            <w:pStyle w:val="Verzeichnis2"/>
            <w:tabs>
              <w:tab w:val="right" w:leader="dot" w:pos="9628"/>
            </w:tabs>
            <w:rPr>
              <w:rFonts w:asciiTheme="minorHAnsi" w:eastAsiaTheme="minorEastAsia" w:hAnsiTheme="minorHAnsi" w:cstheme="minorBidi"/>
              <w:noProof/>
              <w:lang w:val="de-AT" w:eastAsia="de-AT"/>
            </w:rPr>
          </w:pPr>
          <w:hyperlink w:anchor="_Toc497821827" w:history="1">
            <w:r w:rsidRPr="0049554E">
              <w:rPr>
                <w:rStyle w:val="Hyperlink"/>
                <w:noProof/>
              </w:rPr>
              <w:t>Geräte</w:t>
            </w:r>
            <w:r>
              <w:rPr>
                <w:noProof/>
                <w:webHidden/>
              </w:rPr>
              <w:tab/>
            </w:r>
            <w:r>
              <w:rPr>
                <w:noProof/>
                <w:webHidden/>
              </w:rPr>
              <w:fldChar w:fldCharType="begin"/>
            </w:r>
            <w:r>
              <w:rPr>
                <w:noProof/>
                <w:webHidden/>
              </w:rPr>
              <w:instrText xml:space="preserve"> PAGEREF _Toc497821827 \h </w:instrText>
            </w:r>
            <w:r>
              <w:rPr>
                <w:noProof/>
                <w:webHidden/>
              </w:rPr>
            </w:r>
            <w:r>
              <w:rPr>
                <w:noProof/>
                <w:webHidden/>
              </w:rPr>
              <w:fldChar w:fldCharType="separate"/>
            </w:r>
            <w:r>
              <w:rPr>
                <w:noProof/>
                <w:webHidden/>
              </w:rPr>
              <w:t>3</w:t>
            </w:r>
            <w:r>
              <w:rPr>
                <w:noProof/>
                <w:webHidden/>
              </w:rPr>
              <w:fldChar w:fldCharType="end"/>
            </w:r>
          </w:hyperlink>
        </w:p>
        <w:p w:rsidR="00A00B6B" w:rsidRDefault="00A00B6B">
          <w:pPr>
            <w:pStyle w:val="Verzeichnis2"/>
            <w:tabs>
              <w:tab w:val="right" w:leader="dot" w:pos="9628"/>
            </w:tabs>
            <w:rPr>
              <w:rFonts w:asciiTheme="minorHAnsi" w:eastAsiaTheme="minorEastAsia" w:hAnsiTheme="minorHAnsi" w:cstheme="minorBidi"/>
              <w:noProof/>
              <w:lang w:val="de-AT" w:eastAsia="de-AT"/>
            </w:rPr>
          </w:pPr>
          <w:hyperlink w:anchor="_Toc497821828" w:history="1">
            <w:r w:rsidRPr="0049554E">
              <w:rPr>
                <w:rStyle w:val="Hyperlink"/>
                <w:noProof/>
              </w:rPr>
              <w:t>Meine Geräte</w:t>
            </w:r>
            <w:r>
              <w:rPr>
                <w:noProof/>
                <w:webHidden/>
              </w:rPr>
              <w:tab/>
            </w:r>
            <w:r>
              <w:rPr>
                <w:noProof/>
                <w:webHidden/>
              </w:rPr>
              <w:fldChar w:fldCharType="begin"/>
            </w:r>
            <w:r>
              <w:rPr>
                <w:noProof/>
                <w:webHidden/>
              </w:rPr>
              <w:instrText xml:space="preserve"> PAGEREF _Toc497821828 \h </w:instrText>
            </w:r>
            <w:r>
              <w:rPr>
                <w:noProof/>
                <w:webHidden/>
              </w:rPr>
            </w:r>
            <w:r>
              <w:rPr>
                <w:noProof/>
                <w:webHidden/>
              </w:rPr>
              <w:fldChar w:fldCharType="separate"/>
            </w:r>
            <w:r>
              <w:rPr>
                <w:noProof/>
                <w:webHidden/>
              </w:rPr>
              <w:t>3</w:t>
            </w:r>
            <w:r>
              <w:rPr>
                <w:noProof/>
                <w:webHidden/>
              </w:rPr>
              <w:fldChar w:fldCharType="end"/>
            </w:r>
          </w:hyperlink>
        </w:p>
        <w:p w:rsidR="00A00B6B" w:rsidRDefault="00A00B6B">
          <w:pPr>
            <w:pStyle w:val="Verzeichnis1"/>
            <w:tabs>
              <w:tab w:val="right" w:leader="dot" w:pos="9628"/>
            </w:tabs>
            <w:rPr>
              <w:rFonts w:asciiTheme="minorHAnsi" w:eastAsiaTheme="minorEastAsia" w:hAnsiTheme="minorHAnsi" w:cstheme="minorBidi"/>
              <w:noProof/>
              <w:lang w:val="de-AT" w:eastAsia="de-AT"/>
            </w:rPr>
          </w:pPr>
          <w:hyperlink w:anchor="_Toc497821829" w:history="1">
            <w:r w:rsidRPr="0049554E">
              <w:rPr>
                <w:rStyle w:val="Hyperlink"/>
                <w:noProof/>
              </w:rPr>
              <w:t>Administration-Panel</w:t>
            </w:r>
            <w:r>
              <w:rPr>
                <w:noProof/>
                <w:webHidden/>
              </w:rPr>
              <w:tab/>
            </w:r>
            <w:r>
              <w:rPr>
                <w:noProof/>
                <w:webHidden/>
              </w:rPr>
              <w:fldChar w:fldCharType="begin"/>
            </w:r>
            <w:r>
              <w:rPr>
                <w:noProof/>
                <w:webHidden/>
              </w:rPr>
              <w:instrText xml:space="preserve"> PAGEREF _Toc497821829 \h </w:instrText>
            </w:r>
            <w:r>
              <w:rPr>
                <w:noProof/>
                <w:webHidden/>
              </w:rPr>
            </w:r>
            <w:r>
              <w:rPr>
                <w:noProof/>
                <w:webHidden/>
              </w:rPr>
              <w:fldChar w:fldCharType="separate"/>
            </w:r>
            <w:r>
              <w:rPr>
                <w:noProof/>
                <w:webHidden/>
              </w:rPr>
              <w:t>4</w:t>
            </w:r>
            <w:r>
              <w:rPr>
                <w:noProof/>
                <w:webHidden/>
              </w:rPr>
              <w:fldChar w:fldCharType="end"/>
            </w:r>
          </w:hyperlink>
        </w:p>
        <w:p w:rsidR="00A00B6B" w:rsidRDefault="00A00B6B">
          <w:pPr>
            <w:pStyle w:val="Verzeichnis2"/>
            <w:tabs>
              <w:tab w:val="right" w:leader="dot" w:pos="9628"/>
            </w:tabs>
            <w:rPr>
              <w:rFonts w:asciiTheme="minorHAnsi" w:eastAsiaTheme="minorEastAsia" w:hAnsiTheme="minorHAnsi" w:cstheme="minorBidi"/>
              <w:noProof/>
              <w:lang w:val="de-AT" w:eastAsia="de-AT"/>
            </w:rPr>
          </w:pPr>
          <w:hyperlink w:anchor="_Toc497821830" w:history="1">
            <w:r w:rsidRPr="0049554E">
              <w:rPr>
                <w:rStyle w:val="Hyperlink"/>
                <w:noProof/>
              </w:rPr>
              <w:t>Geräteverwaltung</w:t>
            </w:r>
            <w:r>
              <w:rPr>
                <w:noProof/>
                <w:webHidden/>
              </w:rPr>
              <w:tab/>
            </w:r>
            <w:r>
              <w:rPr>
                <w:noProof/>
                <w:webHidden/>
              </w:rPr>
              <w:fldChar w:fldCharType="begin"/>
            </w:r>
            <w:r>
              <w:rPr>
                <w:noProof/>
                <w:webHidden/>
              </w:rPr>
              <w:instrText xml:space="preserve"> PAGEREF _Toc497821830 \h </w:instrText>
            </w:r>
            <w:r>
              <w:rPr>
                <w:noProof/>
                <w:webHidden/>
              </w:rPr>
            </w:r>
            <w:r>
              <w:rPr>
                <w:noProof/>
                <w:webHidden/>
              </w:rPr>
              <w:fldChar w:fldCharType="separate"/>
            </w:r>
            <w:r>
              <w:rPr>
                <w:noProof/>
                <w:webHidden/>
              </w:rPr>
              <w:t>4</w:t>
            </w:r>
            <w:r>
              <w:rPr>
                <w:noProof/>
                <w:webHidden/>
              </w:rPr>
              <w:fldChar w:fldCharType="end"/>
            </w:r>
          </w:hyperlink>
        </w:p>
        <w:p w:rsidR="00A00B6B" w:rsidRDefault="00A00B6B">
          <w:pPr>
            <w:pStyle w:val="Verzeichnis3"/>
            <w:tabs>
              <w:tab w:val="right" w:leader="dot" w:pos="9628"/>
            </w:tabs>
            <w:rPr>
              <w:rFonts w:asciiTheme="minorHAnsi" w:eastAsiaTheme="minorEastAsia" w:hAnsiTheme="minorHAnsi" w:cstheme="minorBidi"/>
              <w:noProof/>
              <w:lang w:val="de-AT" w:eastAsia="de-AT"/>
            </w:rPr>
          </w:pPr>
          <w:hyperlink w:anchor="_Toc497821831" w:history="1">
            <w:r w:rsidRPr="0049554E">
              <w:rPr>
                <w:rStyle w:val="Hyperlink"/>
                <w:noProof/>
              </w:rPr>
              <w:t>Geräte verwalten</w:t>
            </w:r>
            <w:r>
              <w:rPr>
                <w:noProof/>
                <w:webHidden/>
              </w:rPr>
              <w:tab/>
            </w:r>
            <w:r>
              <w:rPr>
                <w:noProof/>
                <w:webHidden/>
              </w:rPr>
              <w:fldChar w:fldCharType="begin"/>
            </w:r>
            <w:r>
              <w:rPr>
                <w:noProof/>
                <w:webHidden/>
              </w:rPr>
              <w:instrText xml:space="preserve"> PAGEREF _Toc497821831 \h </w:instrText>
            </w:r>
            <w:r>
              <w:rPr>
                <w:noProof/>
                <w:webHidden/>
              </w:rPr>
            </w:r>
            <w:r>
              <w:rPr>
                <w:noProof/>
                <w:webHidden/>
              </w:rPr>
              <w:fldChar w:fldCharType="separate"/>
            </w:r>
            <w:r>
              <w:rPr>
                <w:noProof/>
                <w:webHidden/>
              </w:rPr>
              <w:t>4</w:t>
            </w:r>
            <w:r>
              <w:rPr>
                <w:noProof/>
                <w:webHidden/>
              </w:rPr>
              <w:fldChar w:fldCharType="end"/>
            </w:r>
          </w:hyperlink>
        </w:p>
        <w:p w:rsidR="00A00B6B" w:rsidRDefault="00A00B6B">
          <w:pPr>
            <w:pStyle w:val="Verzeichnis3"/>
            <w:tabs>
              <w:tab w:val="right" w:leader="dot" w:pos="9628"/>
            </w:tabs>
            <w:rPr>
              <w:rFonts w:asciiTheme="minorHAnsi" w:eastAsiaTheme="minorEastAsia" w:hAnsiTheme="minorHAnsi" w:cstheme="minorBidi"/>
              <w:noProof/>
              <w:lang w:val="de-AT" w:eastAsia="de-AT"/>
            </w:rPr>
          </w:pPr>
          <w:hyperlink w:anchor="_Toc497821832" w:history="1">
            <w:r w:rsidRPr="0049554E">
              <w:rPr>
                <w:rStyle w:val="Hyperlink"/>
                <w:noProof/>
              </w:rPr>
              <w:t>Geräte hinzufügen</w:t>
            </w:r>
            <w:r>
              <w:rPr>
                <w:noProof/>
                <w:webHidden/>
              </w:rPr>
              <w:tab/>
            </w:r>
            <w:r>
              <w:rPr>
                <w:noProof/>
                <w:webHidden/>
              </w:rPr>
              <w:fldChar w:fldCharType="begin"/>
            </w:r>
            <w:r>
              <w:rPr>
                <w:noProof/>
                <w:webHidden/>
              </w:rPr>
              <w:instrText xml:space="preserve"> PAGEREF _Toc497821832 \h </w:instrText>
            </w:r>
            <w:r>
              <w:rPr>
                <w:noProof/>
                <w:webHidden/>
              </w:rPr>
            </w:r>
            <w:r>
              <w:rPr>
                <w:noProof/>
                <w:webHidden/>
              </w:rPr>
              <w:fldChar w:fldCharType="separate"/>
            </w:r>
            <w:r>
              <w:rPr>
                <w:noProof/>
                <w:webHidden/>
              </w:rPr>
              <w:t>4</w:t>
            </w:r>
            <w:r>
              <w:rPr>
                <w:noProof/>
                <w:webHidden/>
              </w:rPr>
              <w:fldChar w:fldCharType="end"/>
            </w:r>
          </w:hyperlink>
        </w:p>
        <w:p w:rsidR="00A00B6B" w:rsidRDefault="00A00B6B">
          <w:pPr>
            <w:pStyle w:val="Verzeichnis3"/>
            <w:tabs>
              <w:tab w:val="right" w:leader="dot" w:pos="9628"/>
            </w:tabs>
            <w:rPr>
              <w:rFonts w:asciiTheme="minorHAnsi" w:eastAsiaTheme="minorEastAsia" w:hAnsiTheme="minorHAnsi" w:cstheme="minorBidi"/>
              <w:noProof/>
              <w:lang w:val="de-AT" w:eastAsia="de-AT"/>
            </w:rPr>
          </w:pPr>
          <w:hyperlink w:anchor="_Toc497821833" w:history="1">
            <w:r w:rsidRPr="0049554E">
              <w:rPr>
                <w:rStyle w:val="Hyperlink"/>
                <w:noProof/>
              </w:rPr>
              <w:t>Gerätetypen</w:t>
            </w:r>
            <w:r>
              <w:rPr>
                <w:noProof/>
                <w:webHidden/>
              </w:rPr>
              <w:tab/>
            </w:r>
            <w:r>
              <w:rPr>
                <w:noProof/>
                <w:webHidden/>
              </w:rPr>
              <w:fldChar w:fldCharType="begin"/>
            </w:r>
            <w:r>
              <w:rPr>
                <w:noProof/>
                <w:webHidden/>
              </w:rPr>
              <w:instrText xml:space="preserve"> PAGEREF _Toc497821833 \h </w:instrText>
            </w:r>
            <w:r>
              <w:rPr>
                <w:noProof/>
                <w:webHidden/>
              </w:rPr>
            </w:r>
            <w:r>
              <w:rPr>
                <w:noProof/>
                <w:webHidden/>
              </w:rPr>
              <w:fldChar w:fldCharType="separate"/>
            </w:r>
            <w:r>
              <w:rPr>
                <w:noProof/>
                <w:webHidden/>
              </w:rPr>
              <w:t>4</w:t>
            </w:r>
            <w:r>
              <w:rPr>
                <w:noProof/>
                <w:webHidden/>
              </w:rPr>
              <w:fldChar w:fldCharType="end"/>
            </w:r>
          </w:hyperlink>
        </w:p>
        <w:p w:rsidR="00A00B6B" w:rsidRDefault="00A00B6B">
          <w:pPr>
            <w:pStyle w:val="Verzeichnis3"/>
            <w:tabs>
              <w:tab w:val="right" w:leader="dot" w:pos="9628"/>
            </w:tabs>
            <w:rPr>
              <w:rFonts w:asciiTheme="minorHAnsi" w:eastAsiaTheme="minorEastAsia" w:hAnsiTheme="minorHAnsi" w:cstheme="minorBidi"/>
              <w:noProof/>
              <w:lang w:val="de-AT" w:eastAsia="de-AT"/>
            </w:rPr>
          </w:pPr>
          <w:hyperlink w:anchor="_Toc497821834" w:history="1">
            <w:r w:rsidRPr="0049554E">
              <w:rPr>
                <w:rStyle w:val="Hyperlink"/>
                <w:noProof/>
              </w:rPr>
              <w:t>Eigene Felder</w:t>
            </w:r>
            <w:r>
              <w:rPr>
                <w:noProof/>
                <w:webHidden/>
              </w:rPr>
              <w:tab/>
            </w:r>
            <w:r>
              <w:rPr>
                <w:noProof/>
                <w:webHidden/>
              </w:rPr>
              <w:fldChar w:fldCharType="begin"/>
            </w:r>
            <w:r>
              <w:rPr>
                <w:noProof/>
                <w:webHidden/>
              </w:rPr>
              <w:instrText xml:space="preserve"> PAGEREF _Toc497821834 \h </w:instrText>
            </w:r>
            <w:r>
              <w:rPr>
                <w:noProof/>
                <w:webHidden/>
              </w:rPr>
            </w:r>
            <w:r>
              <w:rPr>
                <w:noProof/>
                <w:webHidden/>
              </w:rPr>
              <w:fldChar w:fldCharType="separate"/>
            </w:r>
            <w:r>
              <w:rPr>
                <w:noProof/>
                <w:webHidden/>
              </w:rPr>
              <w:t>5</w:t>
            </w:r>
            <w:r>
              <w:rPr>
                <w:noProof/>
                <w:webHidden/>
              </w:rPr>
              <w:fldChar w:fldCharType="end"/>
            </w:r>
          </w:hyperlink>
        </w:p>
        <w:p w:rsidR="00A00B6B" w:rsidRDefault="00A00B6B">
          <w:pPr>
            <w:pStyle w:val="Verzeichnis3"/>
            <w:tabs>
              <w:tab w:val="right" w:leader="dot" w:pos="9628"/>
            </w:tabs>
            <w:rPr>
              <w:rFonts w:asciiTheme="minorHAnsi" w:eastAsiaTheme="minorEastAsia" w:hAnsiTheme="minorHAnsi" w:cstheme="minorBidi"/>
              <w:noProof/>
              <w:lang w:val="de-AT" w:eastAsia="de-AT"/>
            </w:rPr>
          </w:pPr>
          <w:hyperlink w:anchor="_Toc497821835" w:history="1">
            <w:r w:rsidRPr="0049554E">
              <w:rPr>
                <w:rStyle w:val="Hyperlink"/>
                <w:noProof/>
              </w:rPr>
              <w:t>Zubehör</w:t>
            </w:r>
            <w:r>
              <w:rPr>
                <w:noProof/>
                <w:webHidden/>
              </w:rPr>
              <w:tab/>
            </w:r>
            <w:r>
              <w:rPr>
                <w:noProof/>
                <w:webHidden/>
              </w:rPr>
              <w:fldChar w:fldCharType="begin"/>
            </w:r>
            <w:r>
              <w:rPr>
                <w:noProof/>
                <w:webHidden/>
              </w:rPr>
              <w:instrText xml:space="preserve"> PAGEREF _Toc497821835 \h </w:instrText>
            </w:r>
            <w:r>
              <w:rPr>
                <w:noProof/>
                <w:webHidden/>
              </w:rPr>
            </w:r>
            <w:r>
              <w:rPr>
                <w:noProof/>
                <w:webHidden/>
              </w:rPr>
              <w:fldChar w:fldCharType="separate"/>
            </w:r>
            <w:r>
              <w:rPr>
                <w:noProof/>
                <w:webHidden/>
              </w:rPr>
              <w:t>5</w:t>
            </w:r>
            <w:r>
              <w:rPr>
                <w:noProof/>
                <w:webHidden/>
              </w:rPr>
              <w:fldChar w:fldCharType="end"/>
            </w:r>
          </w:hyperlink>
        </w:p>
        <w:p w:rsidR="00A00B6B" w:rsidRDefault="00A00B6B">
          <w:pPr>
            <w:pStyle w:val="Verzeichnis2"/>
            <w:tabs>
              <w:tab w:val="right" w:leader="dot" w:pos="9628"/>
            </w:tabs>
            <w:rPr>
              <w:rFonts w:asciiTheme="minorHAnsi" w:eastAsiaTheme="minorEastAsia" w:hAnsiTheme="minorHAnsi" w:cstheme="minorBidi"/>
              <w:noProof/>
              <w:lang w:val="de-AT" w:eastAsia="de-AT"/>
            </w:rPr>
          </w:pPr>
          <w:hyperlink w:anchor="_Toc497821836" w:history="1">
            <w:r w:rsidRPr="0049554E">
              <w:rPr>
                <w:rStyle w:val="Hyperlink"/>
                <w:noProof/>
              </w:rPr>
              <w:t>Aufträge</w:t>
            </w:r>
            <w:r>
              <w:rPr>
                <w:noProof/>
                <w:webHidden/>
              </w:rPr>
              <w:tab/>
            </w:r>
            <w:r>
              <w:rPr>
                <w:noProof/>
                <w:webHidden/>
              </w:rPr>
              <w:fldChar w:fldCharType="begin"/>
            </w:r>
            <w:r>
              <w:rPr>
                <w:noProof/>
                <w:webHidden/>
              </w:rPr>
              <w:instrText xml:space="preserve"> PAGEREF _Toc497821836 \h </w:instrText>
            </w:r>
            <w:r>
              <w:rPr>
                <w:noProof/>
                <w:webHidden/>
              </w:rPr>
            </w:r>
            <w:r>
              <w:rPr>
                <w:noProof/>
                <w:webHidden/>
              </w:rPr>
              <w:fldChar w:fldCharType="separate"/>
            </w:r>
            <w:r>
              <w:rPr>
                <w:noProof/>
                <w:webHidden/>
              </w:rPr>
              <w:t>5</w:t>
            </w:r>
            <w:r>
              <w:rPr>
                <w:noProof/>
                <w:webHidden/>
              </w:rPr>
              <w:fldChar w:fldCharType="end"/>
            </w:r>
          </w:hyperlink>
        </w:p>
        <w:p w:rsidR="00A00B6B" w:rsidRDefault="00A00B6B">
          <w:pPr>
            <w:pStyle w:val="Verzeichnis3"/>
            <w:tabs>
              <w:tab w:val="right" w:leader="dot" w:pos="9628"/>
            </w:tabs>
            <w:rPr>
              <w:rFonts w:asciiTheme="minorHAnsi" w:eastAsiaTheme="minorEastAsia" w:hAnsiTheme="minorHAnsi" w:cstheme="minorBidi"/>
              <w:noProof/>
              <w:lang w:val="de-AT" w:eastAsia="de-AT"/>
            </w:rPr>
          </w:pPr>
          <w:hyperlink w:anchor="_Toc497821837" w:history="1">
            <w:r w:rsidRPr="0049554E">
              <w:rPr>
                <w:rStyle w:val="Hyperlink"/>
                <w:noProof/>
              </w:rPr>
              <w:t>Meine offenen Anfragen</w:t>
            </w:r>
            <w:r>
              <w:rPr>
                <w:noProof/>
                <w:webHidden/>
              </w:rPr>
              <w:tab/>
            </w:r>
            <w:r>
              <w:rPr>
                <w:noProof/>
                <w:webHidden/>
              </w:rPr>
              <w:fldChar w:fldCharType="begin"/>
            </w:r>
            <w:r>
              <w:rPr>
                <w:noProof/>
                <w:webHidden/>
              </w:rPr>
              <w:instrText xml:space="preserve"> PAGEREF _Toc497821837 \h </w:instrText>
            </w:r>
            <w:r>
              <w:rPr>
                <w:noProof/>
                <w:webHidden/>
              </w:rPr>
            </w:r>
            <w:r>
              <w:rPr>
                <w:noProof/>
                <w:webHidden/>
              </w:rPr>
              <w:fldChar w:fldCharType="separate"/>
            </w:r>
            <w:r>
              <w:rPr>
                <w:noProof/>
                <w:webHidden/>
              </w:rPr>
              <w:t>5</w:t>
            </w:r>
            <w:r>
              <w:rPr>
                <w:noProof/>
                <w:webHidden/>
              </w:rPr>
              <w:fldChar w:fldCharType="end"/>
            </w:r>
          </w:hyperlink>
        </w:p>
        <w:p w:rsidR="00A00B6B" w:rsidRDefault="00A00B6B">
          <w:pPr>
            <w:pStyle w:val="Verzeichnis3"/>
            <w:tabs>
              <w:tab w:val="right" w:leader="dot" w:pos="9628"/>
            </w:tabs>
            <w:rPr>
              <w:rFonts w:asciiTheme="minorHAnsi" w:eastAsiaTheme="minorEastAsia" w:hAnsiTheme="minorHAnsi" w:cstheme="minorBidi"/>
              <w:noProof/>
              <w:lang w:val="de-AT" w:eastAsia="de-AT"/>
            </w:rPr>
          </w:pPr>
          <w:hyperlink w:anchor="_Toc497821838" w:history="1">
            <w:r w:rsidRPr="0049554E">
              <w:rPr>
                <w:rStyle w:val="Hyperlink"/>
                <w:noProof/>
              </w:rPr>
              <w:t>Offene Anfragen</w:t>
            </w:r>
            <w:r>
              <w:rPr>
                <w:noProof/>
                <w:webHidden/>
              </w:rPr>
              <w:tab/>
            </w:r>
            <w:r>
              <w:rPr>
                <w:noProof/>
                <w:webHidden/>
              </w:rPr>
              <w:fldChar w:fldCharType="begin"/>
            </w:r>
            <w:r>
              <w:rPr>
                <w:noProof/>
                <w:webHidden/>
              </w:rPr>
              <w:instrText xml:space="preserve"> PAGEREF _Toc497821838 \h </w:instrText>
            </w:r>
            <w:r>
              <w:rPr>
                <w:noProof/>
                <w:webHidden/>
              </w:rPr>
            </w:r>
            <w:r>
              <w:rPr>
                <w:noProof/>
                <w:webHidden/>
              </w:rPr>
              <w:fldChar w:fldCharType="separate"/>
            </w:r>
            <w:r>
              <w:rPr>
                <w:noProof/>
                <w:webHidden/>
              </w:rPr>
              <w:t>5</w:t>
            </w:r>
            <w:r>
              <w:rPr>
                <w:noProof/>
                <w:webHidden/>
              </w:rPr>
              <w:fldChar w:fldCharType="end"/>
            </w:r>
          </w:hyperlink>
        </w:p>
        <w:p w:rsidR="00A00B6B" w:rsidRDefault="00A00B6B">
          <w:pPr>
            <w:pStyle w:val="Verzeichnis3"/>
            <w:tabs>
              <w:tab w:val="right" w:leader="dot" w:pos="9628"/>
            </w:tabs>
            <w:rPr>
              <w:rFonts w:asciiTheme="minorHAnsi" w:eastAsiaTheme="minorEastAsia" w:hAnsiTheme="minorHAnsi" w:cstheme="minorBidi"/>
              <w:noProof/>
              <w:lang w:val="de-AT" w:eastAsia="de-AT"/>
            </w:rPr>
          </w:pPr>
          <w:hyperlink w:anchor="_Toc497821839" w:history="1">
            <w:r w:rsidRPr="0049554E">
              <w:rPr>
                <w:rStyle w:val="Hyperlink"/>
                <w:noProof/>
              </w:rPr>
              <w:t>Akzeptierte Anfragen</w:t>
            </w:r>
            <w:r>
              <w:rPr>
                <w:noProof/>
                <w:webHidden/>
              </w:rPr>
              <w:tab/>
            </w:r>
            <w:r>
              <w:rPr>
                <w:noProof/>
                <w:webHidden/>
              </w:rPr>
              <w:fldChar w:fldCharType="begin"/>
            </w:r>
            <w:r>
              <w:rPr>
                <w:noProof/>
                <w:webHidden/>
              </w:rPr>
              <w:instrText xml:space="preserve"> PAGEREF _Toc497821839 \h </w:instrText>
            </w:r>
            <w:r>
              <w:rPr>
                <w:noProof/>
                <w:webHidden/>
              </w:rPr>
            </w:r>
            <w:r>
              <w:rPr>
                <w:noProof/>
                <w:webHidden/>
              </w:rPr>
              <w:fldChar w:fldCharType="separate"/>
            </w:r>
            <w:r>
              <w:rPr>
                <w:noProof/>
                <w:webHidden/>
              </w:rPr>
              <w:t>5</w:t>
            </w:r>
            <w:r>
              <w:rPr>
                <w:noProof/>
                <w:webHidden/>
              </w:rPr>
              <w:fldChar w:fldCharType="end"/>
            </w:r>
          </w:hyperlink>
        </w:p>
        <w:p w:rsidR="00A00B6B" w:rsidRDefault="00A00B6B">
          <w:pPr>
            <w:pStyle w:val="Verzeichnis3"/>
            <w:tabs>
              <w:tab w:val="right" w:leader="dot" w:pos="9628"/>
            </w:tabs>
            <w:rPr>
              <w:rFonts w:asciiTheme="minorHAnsi" w:eastAsiaTheme="minorEastAsia" w:hAnsiTheme="minorHAnsi" w:cstheme="minorBidi"/>
              <w:noProof/>
              <w:lang w:val="de-AT" w:eastAsia="de-AT"/>
            </w:rPr>
          </w:pPr>
          <w:hyperlink w:anchor="_Toc497821840" w:history="1">
            <w:r w:rsidRPr="0049554E">
              <w:rPr>
                <w:rStyle w:val="Hyperlink"/>
                <w:noProof/>
              </w:rPr>
              <w:t>Ausgeliehene Geräte</w:t>
            </w:r>
            <w:r>
              <w:rPr>
                <w:noProof/>
                <w:webHidden/>
              </w:rPr>
              <w:tab/>
            </w:r>
            <w:r>
              <w:rPr>
                <w:noProof/>
                <w:webHidden/>
              </w:rPr>
              <w:fldChar w:fldCharType="begin"/>
            </w:r>
            <w:r>
              <w:rPr>
                <w:noProof/>
                <w:webHidden/>
              </w:rPr>
              <w:instrText xml:space="preserve"> PAGEREF _Toc497821840 \h </w:instrText>
            </w:r>
            <w:r>
              <w:rPr>
                <w:noProof/>
                <w:webHidden/>
              </w:rPr>
            </w:r>
            <w:r>
              <w:rPr>
                <w:noProof/>
                <w:webHidden/>
              </w:rPr>
              <w:fldChar w:fldCharType="separate"/>
            </w:r>
            <w:r>
              <w:rPr>
                <w:noProof/>
                <w:webHidden/>
              </w:rPr>
              <w:t>5</w:t>
            </w:r>
            <w:r>
              <w:rPr>
                <w:noProof/>
                <w:webHidden/>
              </w:rPr>
              <w:fldChar w:fldCharType="end"/>
            </w:r>
          </w:hyperlink>
        </w:p>
        <w:p w:rsidR="00A00B6B" w:rsidRDefault="00A00B6B">
          <w:pPr>
            <w:pStyle w:val="Verzeichnis3"/>
            <w:tabs>
              <w:tab w:val="right" w:leader="dot" w:pos="9628"/>
            </w:tabs>
            <w:rPr>
              <w:rFonts w:asciiTheme="minorHAnsi" w:eastAsiaTheme="minorEastAsia" w:hAnsiTheme="minorHAnsi" w:cstheme="minorBidi"/>
              <w:noProof/>
              <w:lang w:val="de-AT" w:eastAsia="de-AT"/>
            </w:rPr>
          </w:pPr>
          <w:hyperlink w:anchor="_Toc497821841" w:history="1">
            <w:r w:rsidRPr="0049554E">
              <w:rPr>
                <w:rStyle w:val="Hyperlink"/>
                <w:noProof/>
              </w:rPr>
              <w:t>Archiv</w:t>
            </w:r>
            <w:r>
              <w:rPr>
                <w:noProof/>
                <w:webHidden/>
              </w:rPr>
              <w:tab/>
            </w:r>
            <w:r>
              <w:rPr>
                <w:noProof/>
                <w:webHidden/>
              </w:rPr>
              <w:fldChar w:fldCharType="begin"/>
            </w:r>
            <w:r>
              <w:rPr>
                <w:noProof/>
                <w:webHidden/>
              </w:rPr>
              <w:instrText xml:space="preserve"> PAGEREF _Toc497821841 \h </w:instrText>
            </w:r>
            <w:r>
              <w:rPr>
                <w:noProof/>
                <w:webHidden/>
              </w:rPr>
            </w:r>
            <w:r>
              <w:rPr>
                <w:noProof/>
                <w:webHidden/>
              </w:rPr>
              <w:fldChar w:fldCharType="separate"/>
            </w:r>
            <w:r>
              <w:rPr>
                <w:noProof/>
                <w:webHidden/>
              </w:rPr>
              <w:t>5</w:t>
            </w:r>
            <w:r>
              <w:rPr>
                <w:noProof/>
                <w:webHidden/>
              </w:rPr>
              <w:fldChar w:fldCharType="end"/>
            </w:r>
          </w:hyperlink>
        </w:p>
        <w:p w:rsidR="00A00B6B" w:rsidRDefault="00A00B6B">
          <w:pPr>
            <w:pStyle w:val="Verzeichnis2"/>
            <w:tabs>
              <w:tab w:val="right" w:leader="dot" w:pos="9628"/>
            </w:tabs>
            <w:rPr>
              <w:rFonts w:asciiTheme="minorHAnsi" w:eastAsiaTheme="minorEastAsia" w:hAnsiTheme="minorHAnsi" w:cstheme="minorBidi"/>
              <w:noProof/>
              <w:lang w:val="de-AT" w:eastAsia="de-AT"/>
            </w:rPr>
          </w:pPr>
          <w:hyperlink w:anchor="_Toc497821842" w:history="1">
            <w:r w:rsidRPr="0049554E">
              <w:rPr>
                <w:rStyle w:val="Hyperlink"/>
                <w:noProof/>
              </w:rPr>
              <w:t>Schäden</w:t>
            </w:r>
            <w:r>
              <w:rPr>
                <w:noProof/>
                <w:webHidden/>
              </w:rPr>
              <w:tab/>
            </w:r>
            <w:r>
              <w:rPr>
                <w:noProof/>
                <w:webHidden/>
              </w:rPr>
              <w:fldChar w:fldCharType="begin"/>
            </w:r>
            <w:r>
              <w:rPr>
                <w:noProof/>
                <w:webHidden/>
              </w:rPr>
              <w:instrText xml:space="preserve"> PAGEREF _Toc497821842 \h </w:instrText>
            </w:r>
            <w:r>
              <w:rPr>
                <w:noProof/>
                <w:webHidden/>
              </w:rPr>
            </w:r>
            <w:r>
              <w:rPr>
                <w:noProof/>
                <w:webHidden/>
              </w:rPr>
              <w:fldChar w:fldCharType="separate"/>
            </w:r>
            <w:r>
              <w:rPr>
                <w:noProof/>
                <w:webHidden/>
              </w:rPr>
              <w:t>5</w:t>
            </w:r>
            <w:r>
              <w:rPr>
                <w:noProof/>
                <w:webHidden/>
              </w:rPr>
              <w:fldChar w:fldCharType="end"/>
            </w:r>
          </w:hyperlink>
        </w:p>
        <w:p w:rsidR="00A00B6B" w:rsidRDefault="00A00B6B">
          <w:pPr>
            <w:pStyle w:val="Verzeichnis3"/>
            <w:tabs>
              <w:tab w:val="right" w:leader="dot" w:pos="9628"/>
            </w:tabs>
            <w:rPr>
              <w:rFonts w:asciiTheme="minorHAnsi" w:eastAsiaTheme="minorEastAsia" w:hAnsiTheme="minorHAnsi" w:cstheme="minorBidi"/>
              <w:noProof/>
              <w:lang w:val="de-AT" w:eastAsia="de-AT"/>
            </w:rPr>
          </w:pPr>
          <w:hyperlink w:anchor="_Toc497821843" w:history="1">
            <w:r w:rsidRPr="0049554E">
              <w:rPr>
                <w:rStyle w:val="Hyperlink"/>
                <w:noProof/>
              </w:rPr>
              <w:t>Schadensliste</w:t>
            </w:r>
            <w:r>
              <w:rPr>
                <w:noProof/>
                <w:webHidden/>
              </w:rPr>
              <w:tab/>
            </w:r>
            <w:r>
              <w:rPr>
                <w:noProof/>
                <w:webHidden/>
              </w:rPr>
              <w:fldChar w:fldCharType="begin"/>
            </w:r>
            <w:r>
              <w:rPr>
                <w:noProof/>
                <w:webHidden/>
              </w:rPr>
              <w:instrText xml:space="preserve"> PAGEREF _Toc497821843 \h </w:instrText>
            </w:r>
            <w:r>
              <w:rPr>
                <w:noProof/>
                <w:webHidden/>
              </w:rPr>
            </w:r>
            <w:r>
              <w:rPr>
                <w:noProof/>
                <w:webHidden/>
              </w:rPr>
              <w:fldChar w:fldCharType="separate"/>
            </w:r>
            <w:r>
              <w:rPr>
                <w:noProof/>
                <w:webHidden/>
              </w:rPr>
              <w:t>5</w:t>
            </w:r>
            <w:r>
              <w:rPr>
                <w:noProof/>
                <w:webHidden/>
              </w:rPr>
              <w:fldChar w:fldCharType="end"/>
            </w:r>
          </w:hyperlink>
        </w:p>
        <w:p w:rsidR="00A00B6B" w:rsidRDefault="00A00B6B">
          <w:pPr>
            <w:pStyle w:val="Verzeichnis3"/>
            <w:tabs>
              <w:tab w:val="right" w:leader="dot" w:pos="9628"/>
            </w:tabs>
            <w:rPr>
              <w:rFonts w:asciiTheme="minorHAnsi" w:eastAsiaTheme="minorEastAsia" w:hAnsiTheme="minorHAnsi" w:cstheme="minorBidi"/>
              <w:noProof/>
              <w:lang w:val="de-AT" w:eastAsia="de-AT"/>
            </w:rPr>
          </w:pPr>
          <w:hyperlink w:anchor="_Toc497821844" w:history="1">
            <w:r w:rsidRPr="0049554E">
              <w:rPr>
                <w:rStyle w:val="Hyperlink"/>
                <w:noProof/>
              </w:rPr>
              <w:t>Schaden hinzufügen</w:t>
            </w:r>
            <w:r>
              <w:rPr>
                <w:noProof/>
                <w:webHidden/>
              </w:rPr>
              <w:tab/>
            </w:r>
            <w:r>
              <w:rPr>
                <w:noProof/>
                <w:webHidden/>
              </w:rPr>
              <w:fldChar w:fldCharType="begin"/>
            </w:r>
            <w:r>
              <w:rPr>
                <w:noProof/>
                <w:webHidden/>
              </w:rPr>
              <w:instrText xml:space="preserve"> PAGEREF _Toc497821844 \h </w:instrText>
            </w:r>
            <w:r>
              <w:rPr>
                <w:noProof/>
                <w:webHidden/>
              </w:rPr>
            </w:r>
            <w:r>
              <w:rPr>
                <w:noProof/>
                <w:webHidden/>
              </w:rPr>
              <w:fldChar w:fldCharType="separate"/>
            </w:r>
            <w:r>
              <w:rPr>
                <w:noProof/>
                <w:webHidden/>
              </w:rPr>
              <w:t>5</w:t>
            </w:r>
            <w:r>
              <w:rPr>
                <w:noProof/>
                <w:webHidden/>
              </w:rPr>
              <w:fldChar w:fldCharType="end"/>
            </w:r>
          </w:hyperlink>
        </w:p>
        <w:p w:rsidR="00A00B6B" w:rsidRDefault="00A00B6B">
          <w:pPr>
            <w:pStyle w:val="Verzeichnis1"/>
            <w:tabs>
              <w:tab w:val="right" w:leader="dot" w:pos="9628"/>
            </w:tabs>
            <w:rPr>
              <w:rFonts w:asciiTheme="minorHAnsi" w:eastAsiaTheme="minorEastAsia" w:hAnsiTheme="minorHAnsi" w:cstheme="minorBidi"/>
              <w:noProof/>
              <w:lang w:val="de-AT" w:eastAsia="de-AT"/>
            </w:rPr>
          </w:pPr>
          <w:hyperlink w:anchor="_Toc497821845" w:history="1">
            <w:r w:rsidRPr="0049554E">
              <w:rPr>
                <w:rStyle w:val="Hyperlink"/>
                <w:noProof/>
              </w:rPr>
              <w:t>Anleitung</w:t>
            </w:r>
            <w:r>
              <w:rPr>
                <w:noProof/>
                <w:webHidden/>
              </w:rPr>
              <w:tab/>
            </w:r>
            <w:r>
              <w:rPr>
                <w:noProof/>
                <w:webHidden/>
              </w:rPr>
              <w:fldChar w:fldCharType="begin"/>
            </w:r>
            <w:r>
              <w:rPr>
                <w:noProof/>
                <w:webHidden/>
              </w:rPr>
              <w:instrText xml:space="preserve"> PAGEREF _Toc497821845 \h </w:instrText>
            </w:r>
            <w:r>
              <w:rPr>
                <w:noProof/>
                <w:webHidden/>
              </w:rPr>
            </w:r>
            <w:r>
              <w:rPr>
                <w:noProof/>
                <w:webHidden/>
              </w:rPr>
              <w:fldChar w:fldCharType="separate"/>
            </w:r>
            <w:r>
              <w:rPr>
                <w:noProof/>
                <w:webHidden/>
              </w:rPr>
              <w:t>5</w:t>
            </w:r>
            <w:r>
              <w:rPr>
                <w:noProof/>
                <w:webHidden/>
              </w:rPr>
              <w:fldChar w:fldCharType="end"/>
            </w:r>
          </w:hyperlink>
        </w:p>
        <w:p w:rsidR="00E42AE0" w:rsidRDefault="00E42AE0">
          <w:r>
            <w:rPr>
              <w:b/>
              <w:bCs/>
            </w:rPr>
            <w:fldChar w:fldCharType="end"/>
          </w:r>
        </w:p>
      </w:sdtContent>
    </w:sdt>
    <w:p w:rsidR="000E5669" w:rsidRPr="000E5669" w:rsidRDefault="000E5669" w:rsidP="000E5669">
      <w:pPr>
        <w:rPr>
          <w:lang w:val="de-AT"/>
        </w:rPr>
      </w:pPr>
    </w:p>
    <w:p w:rsidR="00A00B6B" w:rsidRDefault="00A00B6B">
      <w:pPr>
        <w:spacing w:line="240" w:lineRule="auto"/>
        <w:rPr>
          <w:rFonts w:cs="Arial"/>
          <w:bCs/>
          <w:color w:val="00659C"/>
          <w:kern w:val="32"/>
          <w:sz w:val="52"/>
          <w:szCs w:val="32"/>
        </w:rPr>
      </w:pPr>
      <w:r>
        <w:rPr>
          <w:color w:val="00659C"/>
        </w:rPr>
        <w:br w:type="page"/>
      </w:r>
    </w:p>
    <w:p w:rsidR="007B5D07" w:rsidRDefault="001E2B3F" w:rsidP="00A1324A">
      <w:pPr>
        <w:pStyle w:val="berschrift1"/>
        <w:rPr>
          <w:color w:val="00659C"/>
        </w:rPr>
      </w:pPr>
      <w:bookmarkStart w:id="0" w:name="_Toc497821825"/>
      <w:r>
        <w:rPr>
          <w:color w:val="00659C"/>
        </w:rPr>
        <w:lastRenderedPageBreak/>
        <w:t>User-Panel</w:t>
      </w:r>
      <w:bookmarkEnd w:id="0"/>
    </w:p>
    <w:p w:rsidR="001E2B3F" w:rsidRDefault="001E2B3F" w:rsidP="001E2B3F">
      <w:r>
        <w:t>Dieses Panel umfasst alle Funktionen, die sowohl Studierende als auch Angestellte verwenden können. Es umfasst das Dashboard, die Geräteliste und eine Liste der eigenen Aufträge.</w:t>
      </w:r>
    </w:p>
    <w:p w:rsidR="001E2B3F" w:rsidRPr="001E2B3F" w:rsidRDefault="001E2B3F" w:rsidP="001E2B3F"/>
    <w:p w:rsidR="007B5D07" w:rsidRDefault="001E2B3F" w:rsidP="001E2B3F">
      <w:pPr>
        <w:pStyle w:val="berschrift2"/>
      </w:pPr>
      <w:bookmarkStart w:id="1" w:name="_Toc497821826"/>
      <w:r>
        <w:t>Dashboard</w:t>
      </w:r>
      <w:bookmarkEnd w:id="1"/>
    </w:p>
    <w:p w:rsidR="001E2B3F" w:rsidRDefault="001E2B3F" w:rsidP="001E2B3F">
      <w:r>
        <w:t>Das Dashboard zeigt dem User die eigenen derzeitigen offenen und ausgeliehenen Geräte.</w:t>
      </w:r>
    </w:p>
    <w:p w:rsidR="001E2B3F" w:rsidRDefault="001E2B3F" w:rsidP="001E2B3F">
      <w:r>
        <w:t xml:space="preserve">Hierbei werden </w:t>
      </w:r>
      <w:r w:rsidR="005D55C1">
        <w:t xml:space="preserve">der Verwalter, </w:t>
      </w:r>
      <w:r>
        <w:t>die einzelnen Geräte</w:t>
      </w:r>
      <w:r w:rsidR="005D55C1">
        <w:t xml:space="preserve">, die Ausleihzeitspanne, der Ausleihgrund und das Anfragedatum aufgelistet. </w:t>
      </w:r>
    </w:p>
    <w:p w:rsidR="005D55C1" w:rsidRPr="001E2B3F" w:rsidRDefault="005D55C1" w:rsidP="001E2B3F">
      <w:r>
        <w:t xml:space="preserve">Offene Anträge können abgebrochen werden, indem man auf den Button „Antrag abbrechen“ drückt. </w:t>
      </w:r>
    </w:p>
    <w:p w:rsidR="001E2B3F" w:rsidRDefault="001E2B3F" w:rsidP="001E2B3F">
      <w:pPr>
        <w:pStyle w:val="berschrift2"/>
      </w:pPr>
      <w:bookmarkStart w:id="2" w:name="_Toc497821827"/>
      <w:r>
        <w:t>Geräte</w:t>
      </w:r>
      <w:bookmarkEnd w:id="2"/>
    </w:p>
    <w:p w:rsidR="005D55C1" w:rsidRDefault="005D55C1" w:rsidP="005D55C1">
      <w:r>
        <w:t>Hier werden alle existierenden Geräte aufgelistet. Beim Klicken auf Geräte klappt ein Dropdownmenu auf, womit sich die Suche bereits auf einzelne Gerätetype beschränken lässt. Um alle Geräte anzeigen zu lassen, auf „Alle“ klicken.</w:t>
      </w:r>
    </w:p>
    <w:p w:rsidR="005D55C1" w:rsidRDefault="005D55C1" w:rsidP="005D55C1">
      <w:r>
        <w:t>Anschließend wird die List aller Geräte angezeigt, die dem ausgewählten Gerätetyp entspricht. Man kann auf ein Gerät drücken und es werden, falls gegeben, genauere Informationen dazu dargestellt.</w:t>
      </w:r>
    </w:p>
    <w:p w:rsidR="005D55C1" w:rsidRPr="005D55C1" w:rsidRDefault="005D55C1" w:rsidP="005D55C1">
      <w:r>
        <w:t>Links neben den Geräten sind alle möglichen Filter sichtbar. Damit kann die Suche noch genauer eingeschränkt werden.</w:t>
      </w:r>
    </w:p>
    <w:p w:rsidR="001E2B3F" w:rsidRDefault="001E2B3F" w:rsidP="001E2B3F">
      <w:pPr>
        <w:pStyle w:val="berschrift2"/>
      </w:pPr>
      <w:bookmarkStart w:id="3" w:name="_Toc497821828"/>
      <w:r>
        <w:t>Meine Geräte</w:t>
      </w:r>
      <w:bookmarkEnd w:id="3"/>
    </w:p>
    <w:p w:rsidR="005D55C1" w:rsidRDefault="005D55C1" w:rsidP="005D55C1">
      <w:r>
        <w:t>Der „Meine Geräte“-Reiter umfasst Informationen über gerade ausgeliehene Geräte.</w:t>
      </w:r>
    </w:p>
    <w:p w:rsidR="003247BC" w:rsidRDefault="005D55C1" w:rsidP="005D55C1">
      <w:r>
        <w:t xml:space="preserve">Auftrage die </w:t>
      </w:r>
      <w:r>
        <w:rPr>
          <w:b/>
        </w:rPr>
        <w:t>?????????</w:t>
      </w:r>
      <w:r>
        <w:t xml:space="preserve"> alt sind findet man im Archiv.</w:t>
      </w:r>
    </w:p>
    <w:p w:rsidR="003247BC" w:rsidRDefault="003247BC">
      <w:pPr>
        <w:spacing w:line="240" w:lineRule="auto"/>
      </w:pPr>
      <w:r>
        <w:br w:type="page"/>
      </w:r>
    </w:p>
    <w:p w:rsidR="005D55C1" w:rsidRPr="005D55C1" w:rsidRDefault="005D55C1" w:rsidP="005D55C1"/>
    <w:p w:rsidR="001E2B3F" w:rsidRDefault="001E2B3F" w:rsidP="007B5D07"/>
    <w:p w:rsidR="001E2B3F" w:rsidRDefault="001E2B3F" w:rsidP="001E2B3F">
      <w:pPr>
        <w:pStyle w:val="berschrift1"/>
      </w:pPr>
      <w:bookmarkStart w:id="4" w:name="_Toc497821829"/>
      <w:r>
        <w:t>Administration-Panel</w:t>
      </w:r>
      <w:bookmarkEnd w:id="4"/>
    </w:p>
    <w:p w:rsidR="00E42AE0" w:rsidRDefault="00E42AE0" w:rsidP="00E42AE0">
      <w:r>
        <w:t>Das Administration-Panel ist nur für Verwalter und Admins von HW-INF verfügbar und dient zur Verwaltung von Geräten, Schäden, Zubehör und der Bearbeitung von Aufträgen.</w:t>
      </w:r>
    </w:p>
    <w:p w:rsidR="00E42AE0" w:rsidRDefault="00E42AE0" w:rsidP="00E42AE0">
      <w:pPr>
        <w:pStyle w:val="berschrift2"/>
      </w:pPr>
      <w:bookmarkStart w:id="5" w:name="_Toc497821830"/>
      <w:r>
        <w:t>Geräteverwaltung</w:t>
      </w:r>
      <w:bookmarkEnd w:id="5"/>
    </w:p>
    <w:p w:rsidR="00E42AE0" w:rsidRDefault="00E42AE0" w:rsidP="00E42AE0">
      <w:pPr>
        <w:pStyle w:val="berschrift3"/>
      </w:pPr>
      <w:bookmarkStart w:id="6" w:name="_Toc497821831"/>
      <w:r>
        <w:t>Geräte verwalten</w:t>
      </w:r>
      <w:bookmarkEnd w:id="6"/>
    </w:p>
    <w:p w:rsidR="003247BC" w:rsidRPr="003247BC" w:rsidRDefault="003247BC" w:rsidP="003247BC">
      <w:r>
        <w:t xml:space="preserve">Dient dazu alle Geräte aufzulisten. Man kann hier nach Gerätetypen filtern um die Anzahl der Geräte einzuschränken. Hier kann man für jedes Gerät einzeln Aktionen wie Editieren, Duplizieren, Schäden verwalten und Gerät löschen durchführen. </w:t>
      </w:r>
    </w:p>
    <w:p w:rsidR="00E42AE0" w:rsidRDefault="00E42AE0" w:rsidP="00E42AE0">
      <w:pPr>
        <w:pStyle w:val="berschrift3"/>
      </w:pPr>
      <w:bookmarkStart w:id="7" w:name="_Toc497821832"/>
      <w:r>
        <w:t>Geräte hinzufügen</w:t>
      </w:r>
      <w:bookmarkEnd w:id="7"/>
    </w:p>
    <w:p w:rsidR="003247BC" w:rsidRDefault="003247BC" w:rsidP="003247BC">
      <w:r>
        <w:t xml:space="preserve">Beim Hinzufügen muss zuerst der Typ gewählt werden aus dem Dropdownmenu. Anschließend werden die </w:t>
      </w:r>
      <w:r w:rsidR="00A00B6B">
        <w:t xml:space="preserve">einzelnen Felder des Typs geladen und man kann ein komplettes Gerät hinzufügen. </w:t>
      </w:r>
    </w:p>
    <w:p w:rsidR="00A00B6B" w:rsidRPr="003247BC" w:rsidRDefault="00A00B6B" w:rsidP="003247BC">
      <w:r>
        <w:t xml:space="preserve">ACHTUNG: Wenn man mehrere Geräte hinzufügen will, die dieselbe Hardwarehaben (z.B.: Zwei idente Laptops) dann muss man nur das Feld „Weitere Inventarnummer hinzufügen“ anklicken und kann damit mehrere Geräte hinzufügen. </w:t>
      </w:r>
    </w:p>
    <w:p w:rsidR="00E42AE0" w:rsidRDefault="00E42AE0" w:rsidP="00E42AE0">
      <w:pPr>
        <w:pStyle w:val="berschrift3"/>
      </w:pPr>
      <w:bookmarkStart w:id="8" w:name="_Toc497821833"/>
      <w:r>
        <w:t>Gerätetypen</w:t>
      </w:r>
      <w:bookmarkEnd w:id="8"/>
    </w:p>
    <w:p w:rsidR="00A00B6B" w:rsidRDefault="00A00B6B" w:rsidP="00A00B6B">
      <w:r>
        <w:t xml:space="preserve">Diese Seite dient zur Erstellung und Bearbeitung von Gerätetypen. </w:t>
      </w:r>
    </w:p>
    <w:p w:rsidR="00A00B6B" w:rsidRDefault="00A00B6B" w:rsidP="00A00B6B">
      <w:r>
        <w:t>Gerätetypen dienen zur Definition und Beschreibung von Übergruppen von Hardware. (z.B.: Laptop, Smartphone, Display)</w:t>
      </w:r>
    </w:p>
    <w:p w:rsidR="00A00B6B" w:rsidRDefault="00A00B6B" w:rsidP="00A00B6B">
      <w:r>
        <w:t xml:space="preserve">Auf der linken Seite kann man einen neuen Gerätetyp erstellen. Der Gerätetyp benötigt einen Namen. Zusätzlich kann man Feldgruppen hinzufügen, die die Hardware genauer spezifizieren. Anschließend muss man auf „Erstellen“ drücken und der neue Gerätetyp ist auf der rechten Seite sichtbar. </w:t>
      </w:r>
    </w:p>
    <w:p w:rsidR="00A00B6B" w:rsidRPr="00A00B6B" w:rsidRDefault="00A00B6B" w:rsidP="00A00B6B">
      <w:r>
        <w:t xml:space="preserve">Die rechte Seite dient zur Verwaltung der existierenden Gerätetypen. Nach dem Klicken auf einen Gerätetyp werden Name und alle dazugehörigen Feldgruppen angezeigt. Hier kann man Namen ändern, Feldgruppen hinzufügen, editieren oder löschen. Anschließend nicht auf „Speichern“ drücken vergessen! </w:t>
      </w:r>
    </w:p>
    <w:p w:rsidR="00E42AE0" w:rsidRDefault="00E42AE0" w:rsidP="00E42AE0">
      <w:pPr>
        <w:pStyle w:val="berschrift3"/>
      </w:pPr>
      <w:bookmarkStart w:id="9" w:name="_Toc497821834"/>
      <w:r>
        <w:t>Eigene Felder</w:t>
      </w:r>
      <w:bookmarkEnd w:id="9"/>
    </w:p>
    <w:p w:rsidR="00A00B6B" w:rsidRDefault="00A00B6B" w:rsidP="00A00B6B">
      <w:r>
        <w:t xml:space="preserve">Als Eigene Felder werden die einzelnen Komponenten der Hardware verwaltet. Z.B.: Mehrere Gerätetypen können über Anschlüsse besitzen </w:t>
      </w:r>
      <w:r>
        <w:sym w:font="Wingdings" w:char="F0E0"/>
      </w:r>
      <w:r>
        <w:t xml:space="preserve"> Anschlüsse sind eine Feldgruppe. </w:t>
      </w:r>
    </w:p>
    <w:p w:rsidR="00A00B6B" w:rsidRDefault="00A00B6B" w:rsidP="00A00B6B">
      <w:r>
        <w:t xml:space="preserve">Auf der linken Seite werden neue Feldgruppen erstellt. </w:t>
      </w:r>
      <w:r w:rsidR="00EB47E7">
        <w:t>Der Name bezeichnet die Feldgruppe (z.B.: Auflösung) und die Felder bezeichnen die endgültigen Werte (z.B.: 1024x768, 1920x1080).</w:t>
      </w:r>
    </w:p>
    <w:p w:rsidR="00EB47E7" w:rsidRDefault="00EB47E7" w:rsidP="00A00B6B">
      <w:r>
        <w:t xml:space="preserve">Die Checkbox „Abzählbar“ bestimmt, ob Felder dieser Feldgruppe mehrfach vorkommen können. (z.B.: mehrere USB-Anschlüsse, ein einziges Display am Laptop) </w:t>
      </w:r>
    </w:p>
    <w:p w:rsidR="00EB47E7" w:rsidRPr="00A00B6B" w:rsidRDefault="00EB47E7" w:rsidP="00A00B6B">
      <w:r>
        <w:lastRenderedPageBreak/>
        <w:t xml:space="preserve">Die rechte Seite dient wie bei Gerätetypen zur Verwaltung. Man kann im Nachhinein einzelne Felder hinzufügen oder löschen. </w:t>
      </w:r>
    </w:p>
    <w:p w:rsidR="00E42AE0" w:rsidRDefault="00E42AE0" w:rsidP="00E42AE0">
      <w:pPr>
        <w:pStyle w:val="berschrift3"/>
      </w:pPr>
      <w:bookmarkStart w:id="10" w:name="_Toc497821835"/>
      <w:r>
        <w:t>Zubehör</w:t>
      </w:r>
      <w:bookmarkEnd w:id="10"/>
    </w:p>
    <w:p w:rsidR="00EB47E7" w:rsidRDefault="00EB47E7" w:rsidP="00EB47E7">
      <w:r>
        <w:t xml:space="preserve">Zubehör entspricht allen zusätzlichen Objekten die beim Verleihprozess übergeben werden, keine Inventarnummer besitzen und bei der Rückgabe wiedererhalten werden wollen. </w:t>
      </w:r>
    </w:p>
    <w:p w:rsidR="00EB47E7" w:rsidRDefault="00EB47E7" w:rsidP="00EB47E7">
      <w:r>
        <w:t xml:space="preserve">Die linke Seite dient zur Erstellung von neuem Zubehör. Hier ist nur der Name des Zubehörs wichtig. </w:t>
      </w:r>
    </w:p>
    <w:p w:rsidR="00EB47E7" w:rsidRDefault="00EB47E7" w:rsidP="00EB47E7">
      <w:r>
        <w:t xml:space="preserve">Die reichte Seite dient erneut zur Verwaltung. Wobei Verwaltung nur die Änderung des Namens oder das Löschen des Zubehörs aus der Liste ist. </w:t>
      </w:r>
    </w:p>
    <w:p w:rsidR="00EB47E7" w:rsidRPr="00EB47E7" w:rsidRDefault="00EB47E7" w:rsidP="00EB47E7">
      <w:r>
        <w:t xml:space="preserve">Wenn ein Benutzer ein Gerät ausborgen will, kann er aus der Liste Zubehör auswählen und die wird am Leihvertrag dann vermerkt. </w:t>
      </w:r>
    </w:p>
    <w:p w:rsidR="00E42AE0" w:rsidRDefault="00E42AE0" w:rsidP="00E42AE0">
      <w:pPr>
        <w:pStyle w:val="berschrift2"/>
      </w:pPr>
      <w:bookmarkStart w:id="11" w:name="_Toc497821836"/>
      <w:r>
        <w:t>Aufträge</w:t>
      </w:r>
      <w:bookmarkEnd w:id="11"/>
    </w:p>
    <w:p w:rsidR="00E42AE0" w:rsidRDefault="003247BC" w:rsidP="00AC3E3D">
      <w:pPr>
        <w:pStyle w:val="berschrift3"/>
      </w:pPr>
      <w:bookmarkStart w:id="12" w:name="_Toc497821837"/>
      <w:r>
        <w:t>Meine offenen Anfragen</w:t>
      </w:r>
      <w:bookmarkEnd w:id="12"/>
    </w:p>
    <w:p w:rsidR="00EB47E7" w:rsidRPr="00EB47E7" w:rsidRDefault="004F7F2E" w:rsidP="00EB47E7">
      <w:r>
        <w:t>Zeigt die offenen Anfragen an, bei denen man selber als Verwalter eingetragen ist. Genaueres zu offenen Anfragen siehe unten:</w:t>
      </w:r>
    </w:p>
    <w:p w:rsidR="00AC3E3D" w:rsidRDefault="00AC3E3D" w:rsidP="00AC3E3D">
      <w:pPr>
        <w:pStyle w:val="berschrift3"/>
      </w:pPr>
      <w:bookmarkStart w:id="13" w:name="_Toc497821838"/>
      <w:r>
        <w:t>Offene Anfragen</w:t>
      </w:r>
      <w:bookmarkEnd w:id="13"/>
    </w:p>
    <w:p w:rsidR="004F7F2E" w:rsidRPr="004F7F2E" w:rsidRDefault="004F7F2E" w:rsidP="004F7F2E">
      <w:r>
        <w:t>Zeigt alle derzeit offenen Anfragen an</w:t>
      </w:r>
      <w:proofErr w:type="gramStart"/>
      <w:r>
        <w:t xml:space="preserve">. </w:t>
      </w:r>
      <w:bookmarkStart w:id="14" w:name="_GoBack"/>
      <w:r w:rsidR="00BC720E" w:rsidRPr="00BC720E">
        <w:rPr>
          <w:b/>
        </w:rPr>
        <w:t>???????</w:t>
      </w:r>
      <w:bookmarkEnd w:id="14"/>
      <w:proofErr w:type="gramEnd"/>
    </w:p>
    <w:p w:rsidR="00AC3E3D" w:rsidRDefault="00AC3E3D" w:rsidP="00AC3E3D">
      <w:pPr>
        <w:pStyle w:val="berschrift3"/>
      </w:pPr>
      <w:bookmarkStart w:id="15" w:name="_Toc497821839"/>
      <w:r>
        <w:t>Akzeptierte Anfragen</w:t>
      </w:r>
      <w:bookmarkEnd w:id="15"/>
    </w:p>
    <w:p w:rsidR="00AC3E3D" w:rsidRDefault="00AC3E3D" w:rsidP="00AC3E3D">
      <w:pPr>
        <w:pStyle w:val="berschrift3"/>
      </w:pPr>
      <w:bookmarkStart w:id="16" w:name="_Toc497821840"/>
      <w:r>
        <w:t>Ausgeliehene Geräte</w:t>
      </w:r>
      <w:bookmarkEnd w:id="16"/>
    </w:p>
    <w:p w:rsidR="00AC3E3D" w:rsidRPr="00E42AE0" w:rsidRDefault="00AC3E3D" w:rsidP="00AC3E3D">
      <w:pPr>
        <w:pStyle w:val="berschrift3"/>
      </w:pPr>
      <w:bookmarkStart w:id="17" w:name="_Toc497821841"/>
      <w:r>
        <w:t>Archiv</w:t>
      </w:r>
      <w:bookmarkEnd w:id="17"/>
    </w:p>
    <w:p w:rsidR="00E42AE0" w:rsidRDefault="00E42AE0" w:rsidP="00E42AE0">
      <w:pPr>
        <w:pStyle w:val="berschrift2"/>
      </w:pPr>
      <w:bookmarkStart w:id="18" w:name="_Toc497821842"/>
      <w:r>
        <w:t>Schäden</w:t>
      </w:r>
      <w:bookmarkEnd w:id="18"/>
    </w:p>
    <w:p w:rsidR="00AC3E3D" w:rsidRDefault="00AC3E3D" w:rsidP="00AC3E3D">
      <w:pPr>
        <w:pStyle w:val="berschrift3"/>
      </w:pPr>
      <w:bookmarkStart w:id="19" w:name="_Toc497821843"/>
      <w:r>
        <w:t>Schadensliste</w:t>
      </w:r>
      <w:bookmarkEnd w:id="19"/>
    </w:p>
    <w:p w:rsidR="00AC3E3D" w:rsidRPr="00AC3E3D" w:rsidRDefault="00AC3E3D" w:rsidP="00AC3E3D">
      <w:pPr>
        <w:pStyle w:val="berschrift3"/>
      </w:pPr>
      <w:bookmarkStart w:id="20" w:name="_Toc497821844"/>
      <w:r>
        <w:t>Schaden hinzufügen</w:t>
      </w:r>
      <w:bookmarkEnd w:id="20"/>
    </w:p>
    <w:p w:rsidR="00E42AE0" w:rsidRPr="00E42AE0" w:rsidRDefault="00E42AE0" w:rsidP="00E42AE0"/>
    <w:p w:rsidR="005D55C1" w:rsidRPr="005D55C1" w:rsidRDefault="005D55C1" w:rsidP="005D55C1">
      <w:pPr>
        <w:pStyle w:val="berschrift1"/>
      </w:pPr>
      <w:bookmarkStart w:id="21" w:name="_Toc497821845"/>
      <w:r>
        <w:t>Anleitung</w:t>
      </w:r>
      <w:bookmarkEnd w:id="21"/>
    </w:p>
    <w:p w:rsidR="00070892" w:rsidRPr="007F2E0C" w:rsidRDefault="00070892" w:rsidP="009C66C9">
      <w:pPr>
        <w:pStyle w:val="berschrift4"/>
      </w:pPr>
    </w:p>
    <w:sectPr w:rsidR="00070892" w:rsidRPr="007F2E0C" w:rsidSect="007B5D07">
      <w:headerReference w:type="default" r:id="rId11"/>
      <w:pgSz w:w="11906" w:h="16838"/>
      <w:pgMar w:top="2552" w:right="1134" w:bottom="1134" w:left="1134"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507" w:rsidRDefault="00CC7507">
      <w:r>
        <w:separator/>
      </w:r>
    </w:p>
  </w:endnote>
  <w:endnote w:type="continuationSeparator" w:id="0">
    <w:p w:rsidR="00CC7507" w:rsidRDefault="00CC7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FD9" w:rsidRDefault="00FD5FD9" w:rsidP="00A966C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FD5FD9" w:rsidRDefault="00FD5FD9" w:rsidP="00FD5FD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6C4" w:rsidRDefault="00A966C4" w:rsidP="00ED414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2A36B8">
      <w:rPr>
        <w:rStyle w:val="Seitenzahl"/>
        <w:noProof/>
      </w:rPr>
      <w:t>2</w:t>
    </w:r>
    <w:r>
      <w:rPr>
        <w:rStyle w:val="Seitenzahl"/>
      </w:rPr>
      <w:fldChar w:fldCharType="end"/>
    </w:r>
  </w:p>
  <w:p w:rsidR="00FD5FD9" w:rsidRDefault="00FD5FD9" w:rsidP="00FD5FD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507" w:rsidRDefault="00CC7507">
      <w:r>
        <w:separator/>
      </w:r>
    </w:p>
  </w:footnote>
  <w:footnote w:type="continuationSeparator" w:id="0">
    <w:p w:rsidR="00CC7507" w:rsidRDefault="00CC7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E70" w:rsidRDefault="00A9080F">
    <w:pPr>
      <w:pStyle w:val="Kopfzeile"/>
    </w:pPr>
    <w:r>
      <w:rPr>
        <w:noProof/>
      </w:rPr>
      <w:drawing>
        <wp:anchor distT="0" distB="0" distL="114300" distR="114300" simplePos="0" relativeHeight="251658240" behindDoc="1" locked="0" layoutInCell="1" allowOverlap="1">
          <wp:simplePos x="0" y="0"/>
          <wp:positionH relativeFrom="column">
            <wp:posOffset>-732790</wp:posOffset>
          </wp:positionH>
          <wp:positionV relativeFrom="paragraph">
            <wp:posOffset>0</wp:posOffset>
          </wp:positionV>
          <wp:extent cx="7531100" cy="10655935"/>
          <wp:effectExtent l="0" t="0" r="0" b="0"/>
          <wp:wrapNone/>
          <wp:docPr id="47" name="Bild 47" descr="Eindruck A4 Studiengang NEU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indruck A4 Studiengang NEU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06559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3FC" w:rsidRDefault="00A9080F">
    <w:r>
      <w:rPr>
        <w:noProof/>
        <w:lang w:val="de-AT" w:eastAsia="de-AT"/>
      </w:rPr>
      <w:drawing>
        <wp:anchor distT="0" distB="0" distL="114300" distR="114300" simplePos="0" relativeHeight="251657216" behindDoc="1" locked="0" layoutInCell="1" allowOverlap="1">
          <wp:simplePos x="0" y="0"/>
          <wp:positionH relativeFrom="column">
            <wp:posOffset>4080510</wp:posOffset>
          </wp:positionH>
          <wp:positionV relativeFrom="paragraph">
            <wp:posOffset>0</wp:posOffset>
          </wp:positionV>
          <wp:extent cx="2235835" cy="1571625"/>
          <wp:effectExtent l="0" t="0" r="0" b="0"/>
          <wp:wrapTight wrapText="bothSides">
            <wp:wrapPolygon edited="0">
              <wp:start x="0" y="0"/>
              <wp:lineTo x="0" y="21469"/>
              <wp:lineTo x="21348" y="21469"/>
              <wp:lineTo x="21348" y="0"/>
              <wp:lineTo x="0" y="0"/>
            </wp:wrapPolygon>
          </wp:wrapTight>
          <wp:docPr id="19" name="Bild 19" descr="RZ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Z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835" cy="1571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6490F"/>
    <w:multiLevelType w:val="hybridMultilevel"/>
    <w:tmpl w:val="82F201BE"/>
    <w:lvl w:ilvl="0" w:tplc="40CC54F8">
      <w:start w:val="1"/>
      <w:numFmt w:val="bullet"/>
      <w:pStyle w:val="FormatvorlageAufzhlungen1"/>
      <w:lvlText w:val=""/>
      <w:lvlJc w:val="left"/>
      <w:pPr>
        <w:tabs>
          <w:tab w:val="num" w:pos="227"/>
        </w:tabs>
        <w:ind w:left="227" w:hanging="227"/>
      </w:pPr>
      <w:rPr>
        <w:rFonts w:ascii="Wingdings" w:hAnsi="Wingdings" w:hint="default"/>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F654B0"/>
    <w:multiLevelType w:val="hybridMultilevel"/>
    <w:tmpl w:val="D2F47B98"/>
    <w:lvl w:ilvl="0" w:tplc="F12E1DCC">
      <w:start w:val="1"/>
      <w:numFmt w:val="bullet"/>
      <w:lvlText w:val=""/>
      <w:lvlJc w:val="left"/>
      <w:pPr>
        <w:tabs>
          <w:tab w:val="num" w:pos="357"/>
        </w:tabs>
        <w:ind w:left="357" w:hanging="357"/>
      </w:pPr>
      <w:rPr>
        <w:rFonts w:ascii="Wingdings" w:hAnsi="Wingdings" w:hint="default"/>
        <w:caps w:val="0"/>
        <w:strike w:val="0"/>
        <w:dstrike w:val="0"/>
        <w:vanish w:val="0"/>
        <w:color w:val="008462"/>
        <w:position w:val="-4"/>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D9AA03D0">
      <w:start w:val="1"/>
      <w:numFmt w:val="bullet"/>
      <w:pStyle w:val="FormatvorlageAufzhlungen3"/>
      <w:lvlText w:val=""/>
      <w:lvlJc w:val="left"/>
      <w:pPr>
        <w:tabs>
          <w:tab w:val="num" w:pos="1134"/>
        </w:tabs>
        <w:ind w:left="1134" w:hanging="227"/>
      </w:pPr>
      <w:rPr>
        <w:rFonts w:ascii="Wingdings" w:hAnsi="Wingdings" w:hint="default"/>
        <w:b w:val="0"/>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41856"/>
    <w:multiLevelType w:val="hybridMultilevel"/>
    <w:tmpl w:val="604499CE"/>
    <w:lvl w:ilvl="0" w:tplc="F12E1DCC">
      <w:start w:val="1"/>
      <w:numFmt w:val="bullet"/>
      <w:lvlText w:val=""/>
      <w:lvlJc w:val="left"/>
      <w:pPr>
        <w:tabs>
          <w:tab w:val="num" w:pos="357"/>
        </w:tabs>
        <w:ind w:left="357" w:hanging="357"/>
      </w:pPr>
      <w:rPr>
        <w:rFonts w:ascii="Wingdings" w:hAnsi="Wingdings" w:hint="default"/>
        <w:caps w:val="0"/>
        <w:strike w:val="0"/>
        <w:dstrike w:val="0"/>
        <w:vanish w:val="0"/>
        <w:color w:val="008462"/>
        <w:position w:val="-4"/>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F4B8EFD6">
      <w:start w:val="1"/>
      <w:numFmt w:val="bullet"/>
      <w:pStyle w:val="FormatvorlageAufzhlungen2"/>
      <w:lvlText w:val="–"/>
      <w:lvlJc w:val="left"/>
      <w:pPr>
        <w:tabs>
          <w:tab w:val="num" w:pos="680"/>
        </w:tabs>
        <w:ind w:left="680" w:hanging="226"/>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0F"/>
    <w:rsid w:val="000012AC"/>
    <w:rsid w:val="00001333"/>
    <w:rsid w:val="00001EB8"/>
    <w:rsid w:val="0000283E"/>
    <w:rsid w:val="000033C1"/>
    <w:rsid w:val="000035F7"/>
    <w:rsid w:val="00003B74"/>
    <w:rsid w:val="0000510B"/>
    <w:rsid w:val="00007EB5"/>
    <w:rsid w:val="00011314"/>
    <w:rsid w:val="00013541"/>
    <w:rsid w:val="0001391A"/>
    <w:rsid w:val="00013DEC"/>
    <w:rsid w:val="0002017C"/>
    <w:rsid w:val="00020CD1"/>
    <w:rsid w:val="00020D13"/>
    <w:rsid w:val="00020DDC"/>
    <w:rsid w:val="000213A2"/>
    <w:rsid w:val="0002289E"/>
    <w:rsid w:val="0002326C"/>
    <w:rsid w:val="0002354E"/>
    <w:rsid w:val="000239DA"/>
    <w:rsid w:val="00024351"/>
    <w:rsid w:val="000245EF"/>
    <w:rsid w:val="0002473D"/>
    <w:rsid w:val="00024A72"/>
    <w:rsid w:val="00024BC6"/>
    <w:rsid w:val="000259C7"/>
    <w:rsid w:val="00027384"/>
    <w:rsid w:val="00027715"/>
    <w:rsid w:val="000278F1"/>
    <w:rsid w:val="00027BF3"/>
    <w:rsid w:val="00030B02"/>
    <w:rsid w:val="00031129"/>
    <w:rsid w:val="0003197C"/>
    <w:rsid w:val="00031F65"/>
    <w:rsid w:val="000323F1"/>
    <w:rsid w:val="00032459"/>
    <w:rsid w:val="00033014"/>
    <w:rsid w:val="0003352D"/>
    <w:rsid w:val="00034EC8"/>
    <w:rsid w:val="00036538"/>
    <w:rsid w:val="000366EB"/>
    <w:rsid w:val="00036AB5"/>
    <w:rsid w:val="000371DF"/>
    <w:rsid w:val="00037225"/>
    <w:rsid w:val="000377A0"/>
    <w:rsid w:val="000405F6"/>
    <w:rsid w:val="00042B42"/>
    <w:rsid w:val="00045678"/>
    <w:rsid w:val="00045717"/>
    <w:rsid w:val="00046022"/>
    <w:rsid w:val="00050030"/>
    <w:rsid w:val="000506FA"/>
    <w:rsid w:val="000515AD"/>
    <w:rsid w:val="00053051"/>
    <w:rsid w:val="00053C89"/>
    <w:rsid w:val="0005404B"/>
    <w:rsid w:val="00054AB8"/>
    <w:rsid w:val="00054ED5"/>
    <w:rsid w:val="00056F3A"/>
    <w:rsid w:val="000573C8"/>
    <w:rsid w:val="00057F53"/>
    <w:rsid w:val="0006011A"/>
    <w:rsid w:val="0006324B"/>
    <w:rsid w:val="000648B4"/>
    <w:rsid w:val="00064ECB"/>
    <w:rsid w:val="00064F46"/>
    <w:rsid w:val="000656F1"/>
    <w:rsid w:val="00070892"/>
    <w:rsid w:val="0007180B"/>
    <w:rsid w:val="00071C3F"/>
    <w:rsid w:val="00071C63"/>
    <w:rsid w:val="000736B5"/>
    <w:rsid w:val="00074D3B"/>
    <w:rsid w:val="000756E4"/>
    <w:rsid w:val="0008064C"/>
    <w:rsid w:val="000809A9"/>
    <w:rsid w:val="00081AC3"/>
    <w:rsid w:val="00084E2B"/>
    <w:rsid w:val="00084EB5"/>
    <w:rsid w:val="000862B1"/>
    <w:rsid w:val="00086446"/>
    <w:rsid w:val="00087A1F"/>
    <w:rsid w:val="00092381"/>
    <w:rsid w:val="0009241A"/>
    <w:rsid w:val="000925D2"/>
    <w:rsid w:val="000938EC"/>
    <w:rsid w:val="00093C9F"/>
    <w:rsid w:val="000949B1"/>
    <w:rsid w:val="00097063"/>
    <w:rsid w:val="00097992"/>
    <w:rsid w:val="00097A3A"/>
    <w:rsid w:val="00097BD6"/>
    <w:rsid w:val="00097C18"/>
    <w:rsid w:val="000A182E"/>
    <w:rsid w:val="000A1986"/>
    <w:rsid w:val="000A1EB0"/>
    <w:rsid w:val="000A36D1"/>
    <w:rsid w:val="000A3772"/>
    <w:rsid w:val="000A3EDD"/>
    <w:rsid w:val="000A46A0"/>
    <w:rsid w:val="000A571B"/>
    <w:rsid w:val="000A6F37"/>
    <w:rsid w:val="000A7EDA"/>
    <w:rsid w:val="000B13E2"/>
    <w:rsid w:val="000B1B8C"/>
    <w:rsid w:val="000B252F"/>
    <w:rsid w:val="000B37D1"/>
    <w:rsid w:val="000B6AB4"/>
    <w:rsid w:val="000B7250"/>
    <w:rsid w:val="000C030F"/>
    <w:rsid w:val="000C101F"/>
    <w:rsid w:val="000C171F"/>
    <w:rsid w:val="000C34EA"/>
    <w:rsid w:val="000C4106"/>
    <w:rsid w:val="000C4642"/>
    <w:rsid w:val="000C4962"/>
    <w:rsid w:val="000C4C4D"/>
    <w:rsid w:val="000C510E"/>
    <w:rsid w:val="000C55F9"/>
    <w:rsid w:val="000D03A2"/>
    <w:rsid w:val="000D0984"/>
    <w:rsid w:val="000D19E4"/>
    <w:rsid w:val="000D1A04"/>
    <w:rsid w:val="000D2338"/>
    <w:rsid w:val="000D26CB"/>
    <w:rsid w:val="000D310C"/>
    <w:rsid w:val="000D3AC3"/>
    <w:rsid w:val="000D4DAB"/>
    <w:rsid w:val="000D555F"/>
    <w:rsid w:val="000D5C5D"/>
    <w:rsid w:val="000D6564"/>
    <w:rsid w:val="000E11B3"/>
    <w:rsid w:val="000E2D42"/>
    <w:rsid w:val="000E2FBD"/>
    <w:rsid w:val="000E4564"/>
    <w:rsid w:val="000E5669"/>
    <w:rsid w:val="000E68A6"/>
    <w:rsid w:val="000E6CA7"/>
    <w:rsid w:val="000E74AC"/>
    <w:rsid w:val="000F0DE9"/>
    <w:rsid w:val="000F1228"/>
    <w:rsid w:val="000F1CAA"/>
    <w:rsid w:val="000F27E5"/>
    <w:rsid w:val="000F2889"/>
    <w:rsid w:val="000F3370"/>
    <w:rsid w:val="000F360E"/>
    <w:rsid w:val="000F3DE2"/>
    <w:rsid w:val="000F5099"/>
    <w:rsid w:val="000F6172"/>
    <w:rsid w:val="000F6867"/>
    <w:rsid w:val="000F6D3A"/>
    <w:rsid w:val="000F6F05"/>
    <w:rsid w:val="000F7325"/>
    <w:rsid w:val="0010024F"/>
    <w:rsid w:val="001004F9"/>
    <w:rsid w:val="00100C2F"/>
    <w:rsid w:val="00101702"/>
    <w:rsid w:val="00102C99"/>
    <w:rsid w:val="001044DD"/>
    <w:rsid w:val="001048FE"/>
    <w:rsid w:val="00105F92"/>
    <w:rsid w:val="001062EE"/>
    <w:rsid w:val="0010655C"/>
    <w:rsid w:val="00106C49"/>
    <w:rsid w:val="00107D6C"/>
    <w:rsid w:val="00107FD5"/>
    <w:rsid w:val="00110405"/>
    <w:rsid w:val="001108B2"/>
    <w:rsid w:val="001114A2"/>
    <w:rsid w:val="00112082"/>
    <w:rsid w:val="001131BB"/>
    <w:rsid w:val="00113354"/>
    <w:rsid w:val="0011386D"/>
    <w:rsid w:val="00113FD3"/>
    <w:rsid w:val="0011493D"/>
    <w:rsid w:val="00115532"/>
    <w:rsid w:val="00115D3E"/>
    <w:rsid w:val="00116D48"/>
    <w:rsid w:val="00120629"/>
    <w:rsid w:val="0012132F"/>
    <w:rsid w:val="00121529"/>
    <w:rsid w:val="0012186D"/>
    <w:rsid w:val="0012305C"/>
    <w:rsid w:val="001235F3"/>
    <w:rsid w:val="00123F80"/>
    <w:rsid w:val="00125180"/>
    <w:rsid w:val="001251E6"/>
    <w:rsid w:val="0012550C"/>
    <w:rsid w:val="00127E42"/>
    <w:rsid w:val="0013034F"/>
    <w:rsid w:val="00130BE3"/>
    <w:rsid w:val="00130E61"/>
    <w:rsid w:val="001336B8"/>
    <w:rsid w:val="00133B71"/>
    <w:rsid w:val="00133EF6"/>
    <w:rsid w:val="001343AC"/>
    <w:rsid w:val="001347F4"/>
    <w:rsid w:val="00134E09"/>
    <w:rsid w:val="00135039"/>
    <w:rsid w:val="00136DCE"/>
    <w:rsid w:val="00137B13"/>
    <w:rsid w:val="0014023F"/>
    <w:rsid w:val="001419BA"/>
    <w:rsid w:val="00141A57"/>
    <w:rsid w:val="0014254E"/>
    <w:rsid w:val="00143324"/>
    <w:rsid w:val="001435C3"/>
    <w:rsid w:val="001437DE"/>
    <w:rsid w:val="00144B3D"/>
    <w:rsid w:val="00144B46"/>
    <w:rsid w:val="00145218"/>
    <w:rsid w:val="00147CA1"/>
    <w:rsid w:val="00150057"/>
    <w:rsid w:val="00150943"/>
    <w:rsid w:val="00150B40"/>
    <w:rsid w:val="0015127D"/>
    <w:rsid w:val="00151A7B"/>
    <w:rsid w:val="00152883"/>
    <w:rsid w:val="00152CA2"/>
    <w:rsid w:val="001542AD"/>
    <w:rsid w:val="00155EAE"/>
    <w:rsid w:val="001572DD"/>
    <w:rsid w:val="00157B5B"/>
    <w:rsid w:val="001611FC"/>
    <w:rsid w:val="00161373"/>
    <w:rsid w:val="0016157D"/>
    <w:rsid w:val="0016214F"/>
    <w:rsid w:val="00162D82"/>
    <w:rsid w:val="001636BE"/>
    <w:rsid w:val="001644C1"/>
    <w:rsid w:val="00165679"/>
    <w:rsid w:val="001659A1"/>
    <w:rsid w:val="001667E8"/>
    <w:rsid w:val="00170EAB"/>
    <w:rsid w:val="001712F4"/>
    <w:rsid w:val="00172135"/>
    <w:rsid w:val="0017379F"/>
    <w:rsid w:val="0017407E"/>
    <w:rsid w:val="00176704"/>
    <w:rsid w:val="00181472"/>
    <w:rsid w:val="00181594"/>
    <w:rsid w:val="00181A77"/>
    <w:rsid w:val="00183408"/>
    <w:rsid w:val="00183E41"/>
    <w:rsid w:val="00184C1C"/>
    <w:rsid w:val="00185E5D"/>
    <w:rsid w:val="001867AB"/>
    <w:rsid w:val="0019145F"/>
    <w:rsid w:val="00193694"/>
    <w:rsid w:val="00197352"/>
    <w:rsid w:val="001A0238"/>
    <w:rsid w:val="001A0F18"/>
    <w:rsid w:val="001A12F9"/>
    <w:rsid w:val="001A2021"/>
    <w:rsid w:val="001A255D"/>
    <w:rsid w:val="001A25BF"/>
    <w:rsid w:val="001A554D"/>
    <w:rsid w:val="001A5741"/>
    <w:rsid w:val="001A75AD"/>
    <w:rsid w:val="001A78FB"/>
    <w:rsid w:val="001A7BB4"/>
    <w:rsid w:val="001A7D39"/>
    <w:rsid w:val="001B0B2D"/>
    <w:rsid w:val="001B0F84"/>
    <w:rsid w:val="001B1523"/>
    <w:rsid w:val="001B191B"/>
    <w:rsid w:val="001B2DA7"/>
    <w:rsid w:val="001B3D08"/>
    <w:rsid w:val="001B4140"/>
    <w:rsid w:val="001B69D6"/>
    <w:rsid w:val="001B7108"/>
    <w:rsid w:val="001B7B8C"/>
    <w:rsid w:val="001C02BE"/>
    <w:rsid w:val="001C0E45"/>
    <w:rsid w:val="001C1451"/>
    <w:rsid w:val="001C15AC"/>
    <w:rsid w:val="001C2529"/>
    <w:rsid w:val="001C4B7F"/>
    <w:rsid w:val="001C62BB"/>
    <w:rsid w:val="001D0BBC"/>
    <w:rsid w:val="001D1EF6"/>
    <w:rsid w:val="001D1F0E"/>
    <w:rsid w:val="001D201C"/>
    <w:rsid w:val="001D2447"/>
    <w:rsid w:val="001D3333"/>
    <w:rsid w:val="001D6DDA"/>
    <w:rsid w:val="001E0861"/>
    <w:rsid w:val="001E0A38"/>
    <w:rsid w:val="001E0A3E"/>
    <w:rsid w:val="001E2713"/>
    <w:rsid w:val="001E275D"/>
    <w:rsid w:val="001E297D"/>
    <w:rsid w:val="001E2B3F"/>
    <w:rsid w:val="001E3C26"/>
    <w:rsid w:val="001E3F23"/>
    <w:rsid w:val="001E46CA"/>
    <w:rsid w:val="001E513F"/>
    <w:rsid w:val="001E5610"/>
    <w:rsid w:val="001E5720"/>
    <w:rsid w:val="001E6FE1"/>
    <w:rsid w:val="001E7689"/>
    <w:rsid w:val="001F0CA2"/>
    <w:rsid w:val="001F1483"/>
    <w:rsid w:val="001F1EA7"/>
    <w:rsid w:val="001F37BF"/>
    <w:rsid w:val="001F42F2"/>
    <w:rsid w:val="001F54CC"/>
    <w:rsid w:val="001F550E"/>
    <w:rsid w:val="001F7A35"/>
    <w:rsid w:val="001F7BD1"/>
    <w:rsid w:val="00201C22"/>
    <w:rsid w:val="00201D25"/>
    <w:rsid w:val="0020388A"/>
    <w:rsid w:val="00203A7D"/>
    <w:rsid w:val="00205042"/>
    <w:rsid w:val="00205658"/>
    <w:rsid w:val="00205720"/>
    <w:rsid w:val="00205B53"/>
    <w:rsid w:val="00211DD2"/>
    <w:rsid w:val="00216322"/>
    <w:rsid w:val="0021678D"/>
    <w:rsid w:val="00216C9E"/>
    <w:rsid w:val="00217698"/>
    <w:rsid w:val="002203AD"/>
    <w:rsid w:val="00220E07"/>
    <w:rsid w:val="002210A3"/>
    <w:rsid w:val="00222007"/>
    <w:rsid w:val="002226AE"/>
    <w:rsid w:val="002237B1"/>
    <w:rsid w:val="00224F65"/>
    <w:rsid w:val="00225AF7"/>
    <w:rsid w:val="002273FC"/>
    <w:rsid w:val="00227C73"/>
    <w:rsid w:val="00230610"/>
    <w:rsid w:val="002332EB"/>
    <w:rsid w:val="00233C9E"/>
    <w:rsid w:val="0023471B"/>
    <w:rsid w:val="002357FD"/>
    <w:rsid w:val="00235C15"/>
    <w:rsid w:val="00237471"/>
    <w:rsid w:val="00240553"/>
    <w:rsid w:val="00240C82"/>
    <w:rsid w:val="00240D0F"/>
    <w:rsid w:val="00240D23"/>
    <w:rsid w:val="00241F02"/>
    <w:rsid w:val="00241F74"/>
    <w:rsid w:val="00243919"/>
    <w:rsid w:val="00245C5A"/>
    <w:rsid w:val="002464FE"/>
    <w:rsid w:val="002467AD"/>
    <w:rsid w:val="00246C88"/>
    <w:rsid w:val="002473C4"/>
    <w:rsid w:val="00247DF4"/>
    <w:rsid w:val="002512CA"/>
    <w:rsid w:val="002516B9"/>
    <w:rsid w:val="002517F2"/>
    <w:rsid w:val="002547CA"/>
    <w:rsid w:val="0025520B"/>
    <w:rsid w:val="00257F84"/>
    <w:rsid w:val="00260EDE"/>
    <w:rsid w:val="002623C8"/>
    <w:rsid w:val="00263B6A"/>
    <w:rsid w:val="00264C2C"/>
    <w:rsid w:val="00265C22"/>
    <w:rsid w:val="00265F8D"/>
    <w:rsid w:val="00266512"/>
    <w:rsid w:val="00266E82"/>
    <w:rsid w:val="00266F03"/>
    <w:rsid w:val="00270255"/>
    <w:rsid w:val="002706A6"/>
    <w:rsid w:val="00270A68"/>
    <w:rsid w:val="00270CBD"/>
    <w:rsid w:val="00270D32"/>
    <w:rsid w:val="0027131F"/>
    <w:rsid w:val="002716EB"/>
    <w:rsid w:val="002726ED"/>
    <w:rsid w:val="00273F55"/>
    <w:rsid w:val="00274188"/>
    <w:rsid w:val="00274B95"/>
    <w:rsid w:val="0027714A"/>
    <w:rsid w:val="00277256"/>
    <w:rsid w:val="00277603"/>
    <w:rsid w:val="00277B12"/>
    <w:rsid w:val="00277BC1"/>
    <w:rsid w:val="00280891"/>
    <w:rsid w:val="00280A48"/>
    <w:rsid w:val="00280B92"/>
    <w:rsid w:val="00281F12"/>
    <w:rsid w:val="00283790"/>
    <w:rsid w:val="00284B63"/>
    <w:rsid w:val="00285066"/>
    <w:rsid w:val="00286D78"/>
    <w:rsid w:val="002870F7"/>
    <w:rsid w:val="0029000C"/>
    <w:rsid w:val="002905D1"/>
    <w:rsid w:val="00293D38"/>
    <w:rsid w:val="00296E51"/>
    <w:rsid w:val="0029710A"/>
    <w:rsid w:val="002A0474"/>
    <w:rsid w:val="002A0BCB"/>
    <w:rsid w:val="002A123F"/>
    <w:rsid w:val="002A138C"/>
    <w:rsid w:val="002A197C"/>
    <w:rsid w:val="002A20E2"/>
    <w:rsid w:val="002A2112"/>
    <w:rsid w:val="002A2EF4"/>
    <w:rsid w:val="002A36B8"/>
    <w:rsid w:val="002A5044"/>
    <w:rsid w:val="002A5B32"/>
    <w:rsid w:val="002A6F74"/>
    <w:rsid w:val="002A7A07"/>
    <w:rsid w:val="002A7A0F"/>
    <w:rsid w:val="002B0FD7"/>
    <w:rsid w:val="002B1B93"/>
    <w:rsid w:val="002B25B2"/>
    <w:rsid w:val="002B27FF"/>
    <w:rsid w:val="002B293C"/>
    <w:rsid w:val="002B450D"/>
    <w:rsid w:val="002B48B5"/>
    <w:rsid w:val="002B4A4F"/>
    <w:rsid w:val="002B5726"/>
    <w:rsid w:val="002B6F48"/>
    <w:rsid w:val="002B79E1"/>
    <w:rsid w:val="002B7D1C"/>
    <w:rsid w:val="002B7F39"/>
    <w:rsid w:val="002C0904"/>
    <w:rsid w:val="002C0E29"/>
    <w:rsid w:val="002C15F1"/>
    <w:rsid w:val="002C2D10"/>
    <w:rsid w:val="002C2DCC"/>
    <w:rsid w:val="002C4337"/>
    <w:rsid w:val="002C6094"/>
    <w:rsid w:val="002C6FD8"/>
    <w:rsid w:val="002C7005"/>
    <w:rsid w:val="002C7031"/>
    <w:rsid w:val="002C7D7A"/>
    <w:rsid w:val="002D1319"/>
    <w:rsid w:val="002D282D"/>
    <w:rsid w:val="002D348E"/>
    <w:rsid w:val="002D44CB"/>
    <w:rsid w:val="002D48D9"/>
    <w:rsid w:val="002D5EF4"/>
    <w:rsid w:val="002D613F"/>
    <w:rsid w:val="002D6571"/>
    <w:rsid w:val="002E36DC"/>
    <w:rsid w:val="002E3C31"/>
    <w:rsid w:val="002E4188"/>
    <w:rsid w:val="002E4CEF"/>
    <w:rsid w:val="002E4D01"/>
    <w:rsid w:val="002E540D"/>
    <w:rsid w:val="002E712F"/>
    <w:rsid w:val="002E78AD"/>
    <w:rsid w:val="002E790C"/>
    <w:rsid w:val="002E7E75"/>
    <w:rsid w:val="002F3B2E"/>
    <w:rsid w:val="002F4C14"/>
    <w:rsid w:val="002F4D16"/>
    <w:rsid w:val="002F4FF0"/>
    <w:rsid w:val="002F5C7D"/>
    <w:rsid w:val="002F6EDD"/>
    <w:rsid w:val="002F755D"/>
    <w:rsid w:val="002F762C"/>
    <w:rsid w:val="002F7FEC"/>
    <w:rsid w:val="00300A84"/>
    <w:rsid w:val="0030227C"/>
    <w:rsid w:val="00303E8B"/>
    <w:rsid w:val="00304DE2"/>
    <w:rsid w:val="00305EF9"/>
    <w:rsid w:val="003068AD"/>
    <w:rsid w:val="00306DE9"/>
    <w:rsid w:val="00307B19"/>
    <w:rsid w:val="0031038C"/>
    <w:rsid w:val="00310B01"/>
    <w:rsid w:val="00310FA1"/>
    <w:rsid w:val="0031205A"/>
    <w:rsid w:val="00312AA2"/>
    <w:rsid w:val="00312C35"/>
    <w:rsid w:val="00312DEB"/>
    <w:rsid w:val="00313A7E"/>
    <w:rsid w:val="00314375"/>
    <w:rsid w:val="00314563"/>
    <w:rsid w:val="00314702"/>
    <w:rsid w:val="00314936"/>
    <w:rsid w:val="00314D61"/>
    <w:rsid w:val="00316E0E"/>
    <w:rsid w:val="003206EF"/>
    <w:rsid w:val="00320C25"/>
    <w:rsid w:val="0032109A"/>
    <w:rsid w:val="0032252B"/>
    <w:rsid w:val="0032321C"/>
    <w:rsid w:val="0032348F"/>
    <w:rsid w:val="003247BC"/>
    <w:rsid w:val="00325A33"/>
    <w:rsid w:val="00326380"/>
    <w:rsid w:val="0032663D"/>
    <w:rsid w:val="00326CF4"/>
    <w:rsid w:val="00326D2A"/>
    <w:rsid w:val="0033045B"/>
    <w:rsid w:val="003305FA"/>
    <w:rsid w:val="00330D71"/>
    <w:rsid w:val="00334118"/>
    <w:rsid w:val="003358F0"/>
    <w:rsid w:val="0033597C"/>
    <w:rsid w:val="00336DDC"/>
    <w:rsid w:val="00340520"/>
    <w:rsid w:val="00340915"/>
    <w:rsid w:val="00341618"/>
    <w:rsid w:val="00342492"/>
    <w:rsid w:val="0034301A"/>
    <w:rsid w:val="00343851"/>
    <w:rsid w:val="003445CF"/>
    <w:rsid w:val="0034561F"/>
    <w:rsid w:val="00346D33"/>
    <w:rsid w:val="00350368"/>
    <w:rsid w:val="00350DE6"/>
    <w:rsid w:val="00351F0D"/>
    <w:rsid w:val="0035316D"/>
    <w:rsid w:val="0035318C"/>
    <w:rsid w:val="003532D8"/>
    <w:rsid w:val="00360A1C"/>
    <w:rsid w:val="00360B67"/>
    <w:rsid w:val="00361B8D"/>
    <w:rsid w:val="003627C6"/>
    <w:rsid w:val="0036429E"/>
    <w:rsid w:val="00365508"/>
    <w:rsid w:val="00367534"/>
    <w:rsid w:val="0037191B"/>
    <w:rsid w:val="00371C37"/>
    <w:rsid w:val="00371FCC"/>
    <w:rsid w:val="0037219F"/>
    <w:rsid w:val="00373893"/>
    <w:rsid w:val="00376BAC"/>
    <w:rsid w:val="00376BEB"/>
    <w:rsid w:val="00377175"/>
    <w:rsid w:val="00380512"/>
    <w:rsid w:val="00380C39"/>
    <w:rsid w:val="00382324"/>
    <w:rsid w:val="00382529"/>
    <w:rsid w:val="003829CF"/>
    <w:rsid w:val="003832BE"/>
    <w:rsid w:val="003833B7"/>
    <w:rsid w:val="00383B34"/>
    <w:rsid w:val="00384147"/>
    <w:rsid w:val="003843A8"/>
    <w:rsid w:val="00384DF7"/>
    <w:rsid w:val="00385B4A"/>
    <w:rsid w:val="00385C3D"/>
    <w:rsid w:val="00386A1C"/>
    <w:rsid w:val="003870F3"/>
    <w:rsid w:val="0038761B"/>
    <w:rsid w:val="0038762C"/>
    <w:rsid w:val="00390112"/>
    <w:rsid w:val="003905FF"/>
    <w:rsid w:val="00390BB7"/>
    <w:rsid w:val="003931E2"/>
    <w:rsid w:val="00393C39"/>
    <w:rsid w:val="00394503"/>
    <w:rsid w:val="0039509D"/>
    <w:rsid w:val="00395221"/>
    <w:rsid w:val="0039557E"/>
    <w:rsid w:val="00395ED4"/>
    <w:rsid w:val="00397646"/>
    <w:rsid w:val="00397D7B"/>
    <w:rsid w:val="003A0D8B"/>
    <w:rsid w:val="003A1440"/>
    <w:rsid w:val="003A17EE"/>
    <w:rsid w:val="003A197B"/>
    <w:rsid w:val="003A1E46"/>
    <w:rsid w:val="003A2F38"/>
    <w:rsid w:val="003A3195"/>
    <w:rsid w:val="003A3EE9"/>
    <w:rsid w:val="003A4980"/>
    <w:rsid w:val="003A5A35"/>
    <w:rsid w:val="003A5F6A"/>
    <w:rsid w:val="003A6D71"/>
    <w:rsid w:val="003B0709"/>
    <w:rsid w:val="003B24B8"/>
    <w:rsid w:val="003B290E"/>
    <w:rsid w:val="003B5256"/>
    <w:rsid w:val="003B66E0"/>
    <w:rsid w:val="003B6DAC"/>
    <w:rsid w:val="003C14BA"/>
    <w:rsid w:val="003C2948"/>
    <w:rsid w:val="003C2A84"/>
    <w:rsid w:val="003C3979"/>
    <w:rsid w:val="003C40C1"/>
    <w:rsid w:val="003C512D"/>
    <w:rsid w:val="003C7B4C"/>
    <w:rsid w:val="003C7E7C"/>
    <w:rsid w:val="003D013B"/>
    <w:rsid w:val="003D0E8B"/>
    <w:rsid w:val="003D1583"/>
    <w:rsid w:val="003D2CB9"/>
    <w:rsid w:val="003D310F"/>
    <w:rsid w:val="003D420F"/>
    <w:rsid w:val="003D42A9"/>
    <w:rsid w:val="003D4A26"/>
    <w:rsid w:val="003D6789"/>
    <w:rsid w:val="003D7B7A"/>
    <w:rsid w:val="003E0B2B"/>
    <w:rsid w:val="003E283A"/>
    <w:rsid w:val="003E2D78"/>
    <w:rsid w:val="003E4AFD"/>
    <w:rsid w:val="003E4C62"/>
    <w:rsid w:val="003E5843"/>
    <w:rsid w:val="003E6039"/>
    <w:rsid w:val="003E66BD"/>
    <w:rsid w:val="003F04AB"/>
    <w:rsid w:val="003F0EBE"/>
    <w:rsid w:val="003F4113"/>
    <w:rsid w:val="003F4ADD"/>
    <w:rsid w:val="003F52F1"/>
    <w:rsid w:val="003F5CAB"/>
    <w:rsid w:val="003F6D42"/>
    <w:rsid w:val="004017A3"/>
    <w:rsid w:val="00402E65"/>
    <w:rsid w:val="00402F5E"/>
    <w:rsid w:val="004035A0"/>
    <w:rsid w:val="00403F9D"/>
    <w:rsid w:val="00404458"/>
    <w:rsid w:val="004049D7"/>
    <w:rsid w:val="00404AC9"/>
    <w:rsid w:val="00405B93"/>
    <w:rsid w:val="00406181"/>
    <w:rsid w:val="0040737F"/>
    <w:rsid w:val="00410104"/>
    <w:rsid w:val="0041070F"/>
    <w:rsid w:val="004107F2"/>
    <w:rsid w:val="00410F81"/>
    <w:rsid w:val="00410FF1"/>
    <w:rsid w:val="00411E41"/>
    <w:rsid w:val="00414766"/>
    <w:rsid w:val="00414B09"/>
    <w:rsid w:val="00415A35"/>
    <w:rsid w:val="0041727D"/>
    <w:rsid w:val="00421555"/>
    <w:rsid w:val="00422F68"/>
    <w:rsid w:val="0042313B"/>
    <w:rsid w:val="00423F96"/>
    <w:rsid w:val="00424F79"/>
    <w:rsid w:val="00425363"/>
    <w:rsid w:val="00426F17"/>
    <w:rsid w:val="004278BE"/>
    <w:rsid w:val="00430635"/>
    <w:rsid w:val="00431E50"/>
    <w:rsid w:val="00432241"/>
    <w:rsid w:val="00432AB7"/>
    <w:rsid w:val="004340FF"/>
    <w:rsid w:val="00435060"/>
    <w:rsid w:val="004367B3"/>
    <w:rsid w:val="004372BF"/>
    <w:rsid w:val="004414CA"/>
    <w:rsid w:val="00441F54"/>
    <w:rsid w:val="00442E0B"/>
    <w:rsid w:val="00443490"/>
    <w:rsid w:val="00444632"/>
    <w:rsid w:val="00447311"/>
    <w:rsid w:val="0044737D"/>
    <w:rsid w:val="00450797"/>
    <w:rsid w:val="00454D1C"/>
    <w:rsid w:val="00455117"/>
    <w:rsid w:val="004562AF"/>
    <w:rsid w:val="00456C03"/>
    <w:rsid w:val="00456E6A"/>
    <w:rsid w:val="004602BF"/>
    <w:rsid w:val="004624E9"/>
    <w:rsid w:val="004636D4"/>
    <w:rsid w:val="004646EA"/>
    <w:rsid w:val="00464D12"/>
    <w:rsid w:val="00466302"/>
    <w:rsid w:val="004664B0"/>
    <w:rsid w:val="00467288"/>
    <w:rsid w:val="00470538"/>
    <w:rsid w:val="004708C4"/>
    <w:rsid w:val="00470958"/>
    <w:rsid w:val="00470FD0"/>
    <w:rsid w:val="00471B71"/>
    <w:rsid w:val="00473108"/>
    <w:rsid w:val="0047347E"/>
    <w:rsid w:val="00474301"/>
    <w:rsid w:val="00474AD8"/>
    <w:rsid w:val="00474F62"/>
    <w:rsid w:val="0047609D"/>
    <w:rsid w:val="004765B6"/>
    <w:rsid w:val="00477979"/>
    <w:rsid w:val="004801F7"/>
    <w:rsid w:val="00482CF5"/>
    <w:rsid w:val="0048435D"/>
    <w:rsid w:val="00485178"/>
    <w:rsid w:val="00485CCB"/>
    <w:rsid w:val="00486298"/>
    <w:rsid w:val="00486406"/>
    <w:rsid w:val="00486ED1"/>
    <w:rsid w:val="004901A1"/>
    <w:rsid w:val="004903D4"/>
    <w:rsid w:val="00491DEC"/>
    <w:rsid w:val="004924CA"/>
    <w:rsid w:val="004929AF"/>
    <w:rsid w:val="00492AD9"/>
    <w:rsid w:val="0049324C"/>
    <w:rsid w:val="00493591"/>
    <w:rsid w:val="00493BE6"/>
    <w:rsid w:val="00493FB5"/>
    <w:rsid w:val="004973EC"/>
    <w:rsid w:val="004A229B"/>
    <w:rsid w:val="004A2A68"/>
    <w:rsid w:val="004A2F12"/>
    <w:rsid w:val="004A32CB"/>
    <w:rsid w:val="004A33D6"/>
    <w:rsid w:val="004A3556"/>
    <w:rsid w:val="004A42BC"/>
    <w:rsid w:val="004A4826"/>
    <w:rsid w:val="004A5D94"/>
    <w:rsid w:val="004A6262"/>
    <w:rsid w:val="004A6506"/>
    <w:rsid w:val="004B079D"/>
    <w:rsid w:val="004B0F55"/>
    <w:rsid w:val="004B1F50"/>
    <w:rsid w:val="004B326E"/>
    <w:rsid w:val="004B44DF"/>
    <w:rsid w:val="004B50CC"/>
    <w:rsid w:val="004B66C5"/>
    <w:rsid w:val="004B7936"/>
    <w:rsid w:val="004B7E76"/>
    <w:rsid w:val="004C0C2B"/>
    <w:rsid w:val="004C167E"/>
    <w:rsid w:val="004C2673"/>
    <w:rsid w:val="004C2D6D"/>
    <w:rsid w:val="004C3618"/>
    <w:rsid w:val="004C4C66"/>
    <w:rsid w:val="004C794D"/>
    <w:rsid w:val="004C7C16"/>
    <w:rsid w:val="004D1140"/>
    <w:rsid w:val="004D3AD5"/>
    <w:rsid w:val="004D487D"/>
    <w:rsid w:val="004D4D0F"/>
    <w:rsid w:val="004D54C9"/>
    <w:rsid w:val="004D5683"/>
    <w:rsid w:val="004E02C2"/>
    <w:rsid w:val="004E4D46"/>
    <w:rsid w:val="004E5486"/>
    <w:rsid w:val="004E5723"/>
    <w:rsid w:val="004E5A47"/>
    <w:rsid w:val="004E5BC9"/>
    <w:rsid w:val="004E6753"/>
    <w:rsid w:val="004E6BFC"/>
    <w:rsid w:val="004E750B"/>
    <w:rsid w:val="004F1573"/>
    <w:rsid w:val="004F31C4"/>
    <w:rsid w:val="004F3360"/>
    <w:rsid w:val="004F4303"/>
    <w:rsid w:val="004F4557"/>
    <w:rsid w:val="004F46BA"/>
    <w:rsid w:val="004F503D"/>
    <w:rsid w:val="004F58AB"/>
    <w:rsid w:val="004F5FAC"/>
    <w:rsid w:val="004F66D2"/>
    <w:rsid w:val="004F7A05"/>
    <w:rsid w:val="004F7F2E"/>
    <w:rsid w:val="005006C6"/>
    <w:rsid w:val="0050195E"/>
    <w:rsid w:val="00507E56"/>
    <w:rsid w:val="0051085D"/>
    <w:rsid w:val="00510AA1"/>
    <w:rsid w:val="00512299"/>
    <w:rsid w:val="00512E16"/>
    <w:rsid w:val="00514C42"/>
    <w:rsid w:val="00514CB6"/>
    <w:rsid w:val="005159BA"/>
    <w:rsid w:val="00516714"/>
    <w:rsid w:val="005174F7"/>
    <w:rsid w:val="00520E33"/>
    <w:rsid w:val="00520EF0"/>
    <w:rsid w:val="00521A9F"/>
    <w:rsid w:val="005224BE"/>
    <w:rsid w:val="00523193"/>
    <w:rsid w:val="00525237"/>
    <w:rsid w:val="00527644"/>
    <w:rsid w:val="00527874"/>
    <w:rsid w:val="00530EF1"/>
    <w:rsid w:val="005319C4"/>
    <w:rsid w:val="005329C6"/>
    <w:rsid w:val="00534C7B"/>
    <w:rsid w:val="00534D75"/>
    <w:rsid w:val="00534F4A"/>
    <w:rsid w:val="0053568C"/>
    <w:rsid w:val="0053681B"/>
    <w:rsid w:val="00537CE8"/>
    <w:rsid w:val="00540031"/>
    <w:rsid w:val="0054016A"/>
    <w:rsid w:val="005407FE"/>
    <w:rsid w:val="00540920"/>
    <w:rsid w:val="0054258C"/>
    <w:rsid w:val="0054294B"/>
    <w:rsid w:val="00542F1B"/>
    <w:rsid w:val="00543DFF"/>
    <w:rsid w:val="00544620"/>
    <w:rsid w:val="00544D78"/>
    <w:rsid w:val="005451E7"/>
    <w:rsid w:val="00545323"/>
    <w:rsid w:val="00545792"/>
    <w:rsid w:val="00545A32"/>
    <w:rsid w:val="00546EC8"/>
    <w:rsid w:val="00547F66"/>
    <w:rsid w:val="00550F28"/>
    <w:rsid w:val="00552D48"/>
    <w:rsid w:val="005539B7"/>
    <w:rsid w:val="005539F7"/>
    <w:rsid w:val="0055450F"/>
    <w:rsid w:val="005571C6"/>
    <w:rsid w:val="00557DC2"/>
    <w:rsid w:val="00557E22"/>
    <w:rsid w:val="005608C5"/>
    <w:rsid w:val="00561888"/>
    <w:rsid w:val="00561E8B"/>
    <w:rsid w:val="00562712"/>
    <w:rsid w:val="00562793"/>
    <w:rsid w:val="00562F70"/>
    <w:rsid w:val="00564D15"/>
    <w:rsid w:val="00566086"/>
    <w:rsid w:val="00566813"/>
    <w:rsid w:val="00566B4A"/>
    <w:rsid w:val="005676BF"/>
    <w:rsid w:val="00571098"/>
    <w:rsid w:val="00571350"/>
    <w:rsid w:val="00571360"/>
    <w:rsid w:val="005726A4"/>
    <w:rsid w:val="00574860"/>
    <w:rsid w:val="00574E7A"/>
    <w:rsid w:val="0057533F"/>
    <w:rsid w:val="00575DFE"/>
    <w:rsid w:val="00576943"/>
    <w:rsid w:val="00576F7E"/>
    <w:rsid w:val="005775B1"/>
    <w:rsid w:val="005800BC"/>
    <w:rsid w:val="005802A6"/>
    <w:rsid w:val="00580EE1"/>
    <w:rsid w:val="005813A9"/>
    <w:rsid w:val="005824D8"/>
    <w:rsid w:val="005829E5"/>
    <w:rsid w:val="00584EAB"/>
    <w:rsid w:val="00585C43"/>
    <w:rsid w:val="005864EB"/>
    <w:rsid w:val="0058651C"/>
    <w:rsid w:val="005866AC"/>
    <w:rsid w:val="005866C3"/>
    <w:rsid w:val="0058674F"/>
    <w:rsid w:val="00587FD4"/>
    <w:rsid w:val="00590CC3"/>
    <w:rsid w:val="00591759"/>
    <w:rsid w:val="0059276E"/>
    <w:rsid w:val="00594498"/>
    <w:rsid w:val="00595877"/>
    <w:rsid w:val="00596865"/>
    <w:rsid w:val="00596E2C"/>
    <w:rsid w:val="005A0670"/>
    <w:rsid w:val="005A085C"/>
    <w:rsid w:val="005A093A"/>
    <w:rsid w:val="005A0CF5"/>
    <w:rsid w:val="005A186A"/>
    <w:rsid w:val="005A256D"/>
    <w:rsid w:val="005A3162"/>
    <w:rsid w:val="005A5C6F"/>
    <w:rsid w:val="005A6CBE"/>
    <w:rsid w:val="005A7026"/>
    <w:rsid w:val="005B11A5"/>
    <w:rsid w:val="005B19C4"/>
    <w:rsid w:val="005B1FD1"/>
    <w:rsid w:val="005B2348"/>
    <w:rsid w:val="005B322F"/>
    <w:rsid w:val="005B38A8"/>
    <w:rsid w:val="005B3CB9"/>
    <w:rsid w:val="005B3DA3"/>
    <w:rsid w:val="005B4007"/>
    <w:rsid w:val="005B6A03"/>
    <w:rsid w:val="005B77B3"/>
    <w:rsid w:val="005C2123"/>
    <w:rsid w:val="005C2C24"/>
    <w:rsid w:val="005C4BE8"/>
    <w:rsid w:val="005C5191"/>
    <w:rsid w:val="005C773E"/>
    <w:rsid w:val="005C78B1"/>
    <w:rsid w:val="005C7B99"/>
    <w:rsid w:val="005C7CA2"/>
    <w:rsid w:val="005D0004"/>
    <w:rsid w:val="005D0737"/>
    <w:rsid w:val="005D0AAA"/>
    <w:rsid w:val="005D0BB9"/>
    <w:rsid w:val="005D17AD"/>
    <w:rsid w:val="005D27C5"/>
    <w:rsid w:val="005D3059"/>
    <w:rsid w:val="005D55C1"/>
    <w:rsid w:val="005D7475"/>
    <w:rsid w:val="005D7EDF"/>
    <w:rsid w:val="005D7F44"/>
    <w:rsid w:val="005E0699"/>
    <w:rsid w:val="005E0BB3"/>
    <w:rsid w:val="005E50F8"/>
    <w:rsid w:val="005E58A8"/>
    <w:rsid w:val="005E66ED"/>
    <w:rsid w:val="005E6896"/>
    <w:rsid w:val="005F16AF"/>
    <w:rsid w:val="005F1B2C"/>
    <w:rsid w:val="005F22D9"/>
    <w:rsid w:val="005F3207"/>
    <w:rsid w:val="005F363B"/>
    <w:rsid w:val="005F3AE6"/>
    <w:rsid w:val="005F3BC5"/>
    <w:rsid w:val="005F3DA0"/>
    <w:rsid w:val="005F56A3"/>
    <w:rsid w:val="005F58C4"/>
    <w:rsid w:val="005F63F3"/>
    <w:rsid w:val="005F6AC1"/>
    <w:rsid w:val="006011D9"/>
    <w:rsid w:val="006021B7"/>
    <w:rsid w:val="00602620"/>
    <w:rsid w:val="006034B0"/>
    <w:rsid w:val="00607471"/>
    <w:rsid w:val="00611F13"/>
    <w:rsid w:val="006128A4"/>
    <w:rsid w:val="00614EF7"/>
    <w:rsid w:val="00615082"/>
    <w:rsid w:val="0061598C"/>
    <w:rsid w:val="006162AF"/>
    <w:rsid w:val="0061651B"/>
    <w:rsid w:val="00616E4A"/>
    <w:rsid w:val="00617CF1"/>
    <w:rsid w:val="00620781"/>
    <w:rsid w:val="0062151F"/>
    <w:rsid w:val="00621D95"/>
    <w:rsid w:val="00623F64"/>
    <w:rsid w:val="006246AF"/>
    <w:rsid w:val="006248A3"/>
    <w:rsid w:val="00624D83"/>
    <w:rsid w:val="006270F9"/>
    <w:rsid w:val="0062771C"/>
    <w:rsid w:val="006304D4"/>
    <w:rsid w:val="0063054D"/>
    <w:rsid w:val="006312F6"/>
    <w:rsid w:val="00632771"/>
    <w:rsid w:val="0063279C"/>
    <w:rsid w:val="00632921"/>
    <w:rsid w:val="00632AFE"/>
    <w:rsid w:val="00633DA1"/>
    <w:rsid w:val="00634A8C"/>
    <w:rsid w:val="00636A99"/>
    <w:rsid w:val="00636CC3"/>
    <w:rsid w:val="00636D5F"/>
    <w:rsid w:val="00640685"/>
    <w:rsid w:val="0064189C"/>
    <w:rsid w:val="006421CE"/>
    <w:rsid w:val="0064292A"/>
    <w:rsid w:val="00645185"/>
    <w:rsid w:val="00646086"/>
    <w:rsid w:val="006466F7"/>
    <w:rsid w:val="00646CD6"/>
    <w:rsid w:val="00646D9D"/>
    <w:rsid w:val="006500A7"/>
    <w:rsid w:val="00650AEF"/>
    <w:rsid w:val="00652AD5"/>
    <w:rsid w:val="006536D6"/>
    <w:rsid w:val="00653FA2"/>
    <w:rsid w:val="0065463E"/>
    <w:rsid w:val="006552EC"/>
    <w:rsid w:val="00657F9E"/>
    <w:rsid w:val="00661683"/>
    <w:rsid w:val="0066468C"/>
    <w:rsid w:val="006646BC"/>
    <w:rsid w:val="006654F7"/>
    <w:rsid w:val="006666FA"/>
    <w:rsid w:val="006667ED"/>
    <w:rsid w:val="00666C4E"/>
    <w:rsid w:val="006673D1"/>
    <w:rsid w:val="00670A10"/>
    <w:rsid w:val="00672043"/>
    <w:rsid w:val="0067268A"/>
    <w:rsid w:val="00674CB1"/>
    <w:rsid w:val="006754CE"/>
    <w:rsid w:val="00677B9A"/>
    <w:rsid w:val="00681A1E"/>
    <w:rsid w:val="00681D72"/>
    <w:rsid w:val="006822BD"/>
    <w:rsid w:val="00682B40"/>
    <w:rsid w:val="00683030"/>
    <w:rsid w:val="006849C2"/>
    <w:rsid w:val="00686687"/>
    <w:rsid w:val="00687FB9"/>
    <w:rsid w:val="00690847"/>
    <w:rsid w:val="00690988"/>
    <w:rsid w:val="00692966"/>
    <w:rsid w:val="00692996"/>
    <w:rsid w:val="00693943"/>
    <w:rsid w:val="00694D85"/>
    <w:rsid w:val="00695C94"/>
    <w:rsid w:val="00695DA4"/>
    <w:rsid w:val="00695F20"/>
    <w:rsid w:val="0069662D"/>
    <w:rsid w:val="006A073D"/>
    <w:rsid w:val="006A09B5"/>
    <w:rsid w:val="006A24C1"/>
    <w:rsid w:val="006A2C88"/>
    <w:rsid w:val="006A2E70"/>
    <w:rsid w:val="006A3796"/>
    <w:rsid w:val="006A4EA4"/>
    <w:rsid w:val="006A5459"/>
    <w:rsid w:val="006A5AB6"/>
    <w:rsid w:val="006A5B6F"/>
    <w:rsid w:val="006A7977"/>
    <w:rsid w:val="006B01FE"/>
    <w:rsid w:val="006B18B5"/>
    <w:rsid w:val="006B20A1"/>
    <w:rsid w:val="006B2E91"/>
    <w:rsid w:val="006B4B2B"/>
    <w:rsid w:val="006B502B"/>
    <w:rsid w:val="006B5CF3"/>
    <w:rsid w:val="006B5F77"/>
    <w:rsid w:val="006B6CE7"/>
    <w:rsid w:val="006C0ACF"/>
    <w:rsid w:val="006C0EC1"/>
    <w:rsid w:val="006C1A56"/>
    <w:rsid w:val="006C26DE"/>
    <w:rsid w:val="006C2B49"/>
    <w:rsid w:val="006C33B5"/>
    <w:rsid w:val="006C39FA"/>
    <w:rsid w:val="006C6A08"/>
    <w:rsid w:val="006C7045"/>
    <w:rsid w:val="006D1484"/>
    <w:rsid w:val="006D2E10"/>
    <w:rsid w:val="006D3250"/>
    <w:rsid w:val="006D36CE"/>
    <w:rsid w:val="006D3FBE"/>
    <w:rsid w:val="006D7C59"/>
    <w:rsid w:val="006E2468"/>
    <w:rsid w:val="006E2650"/>
    <w:rsid w:val="006E4E13"/>
    <w:rsid w:val="006E5976"/>
    <w:rsid w:val="006E62EB"/>
    <w:rsid w:val="006E63AB"/>
    <w:rsid w:val="006E7370"/>
    <w:rsid w:val="006F069A"/>
    <w:rsid w:val="006F0EFC"/>
    <w:rsid w:val="006F1B65"/>
    <w:rsid w:val="006F48E2"/>
    <w:rsid w:val="006F5A8D"/>
    <w:rsid w:val="007003C0"/>
    <w:rsid w:val="0070055B"/>
    <w:rsid w:val="00700576"/>
    <w:rsid w:val="007024FE"/>
    <w:rsid w:val="007027E6"/>
    <w:rsid w:val="00703A82"/>
    <w:rsid w:val="0070405C"/>
    <w:rsid w:val="0070642B"/>
    <w:rsid w:val="00710096"/>
    <w:rsid w:val="00711A98"/>
    <w:rsid w:val="00711E29"/>
    <w:rsid w:val="00712DD0"/>
    <w:rsid w:val="00713089"/>
    <w:rsid w:val="00713284"/>
    <w:rsid w:val="007135A2"/>
    <w:rsid w:val="0071397D"/>
    <w:rsid w:val="0071542C"/>
    <w:rsid w:val="0071635A"/>
    <w:rsid w:val="00716735"/>
    <w:rsid w:val="007217B3"/>
    <w:rsid w:val="007236DE"/>
    <w:rsid w:val="00724B72"/>
    <w:rsid w:val="00725724"/>
    <w:rsid w:val="007264C3"/>
    <w:rsid w:val="00726B79"/>
    <w:rsid w:val="007273E3"/>
    <w:rsid w:val="007273E6"/>
    <w:rsid w:val="00727BD0"/>
    <w:rsid w:val="007323FC"/>
    <w:rsid w:val="00733384"/>
    <w:rsid w:val="00733501"/>
    <w:rsid w:val="00733E3E"/>
    <w:rsid w:val="00733E60"/>
    <w:rsid w:val="007366BD"/>
    <w:rsid w:val="00736936"/>
    <w:rsid w:val="00737376"/>
    <w:rsid w:val="00737D23"/>
    <w:rsid w:val="00740A0C"/>
    <w:rsid w:val="00740B3B"/>
    <w:rsid w:val="007414B2"/>
    <w:rsid w:val="00742812"/>
    <w:rsid w:val="00742A28"/>
    <w:rsid w:val="0074358D"/>
    <w:rsid w:val="00743BAC"/>
    <w:rsid w:val="00746A37"/>
    <w:rsid w:val="00751E65"/>
    <w:rsid w:val="00752A00"/>
    <w:rsid w:val="0075311C"/>
    <w:rsid w:val="00756475"/>
    <w:rsid w:val="00756BE9"/>
    <w:rsid w:val="00757658"/>
    <w:rsid w:val="007606B7"/>
    <w:rsid w:val="00760AD7"/>
    <w:rsid w:val="0076127A"/>
    <w:rsid w:val="00763B02"/>
    <w:rsid w:val="0076525D"/>
    <w:rsid w:val="00766931"/>
    <w:rsid w:val="00767071"/>
    <w:rsid w:val="007672AB"/>
    <w:rsid w:val="0076794C"/>
    <w:rsid w:val="00767C3A"/>
    <w:rsid w:val="007706FC"/>
    <w:rsid w:val="00770E72"/>
    <w:rsid w:val="00770FE5"/>
    <w:rsid w:val="007724F3"/>
    <w:rsid w:val="00776894"/>
    <w:rsid w:val="0077711D"/>
    <w:rsid w:val="00777CD6"/>
    <w:rsid w:val="007802BD"/>
    <w:rsid w:val="007802C6"/>
    <w:rsid w:val="0078074B"/>
    <w:rsid w:val="00781266"/>
    <w:rsid w:val="00781678"/>
    <w:rsid w:val="007828F3"/>
    <w:rsid w:val="00782B28"/>
    <w:rsid w:val="007837D0"/>
    <w:rsid w:val="00783862"/>
    <w:rsid w:val="00784907"/>
    <w:rsid w:val="00786167"/>
    <w:rsid w:val="0078628B"/>
    <w:rsid w:val="007865A9"/>
    <w:rsid w:val="00787555"/>
    <w:rsid w:val="0079067F"/>
    <w:rsid w:val="0079165C"/>
    <w:rsid w:val="007919FC"/>
    <w:rsid w:val="00792E70"/>
    <w:rsid w:val="007936D9"/>
    <w:rsid w:val="007937A0"/>
    <w:rsid w:val="00793CFC"/>
    <w:rsid w:val="00794ACA"/>
    <w:rsid w:val="00794AFA"/>
    <w:rsid w:val="007952B7"/>
    <w:rsid w:val="0079538D"/>
    <w:rsid w:val="007953A2"/>
    <w:rsid w:val="00796A03"/>
    <w:rsid w:val="0079785E"/>
    <w:rsid w:val="00797D23"/>
    <w:rsid w:val="007A0DC3"/>
    <w:rsid w:val="007A132A"/>
    <w:rsid w:val="007A1DD5"/>
    <w:rsid w:val="007A25DF"/>
    <w:rsid w:val="007A2DD6"/>
    <w:rsid w:val="007A3353"/>
    <w:rsid w:val="007A3B45"/>
    <w:rsid w:val="007A3F72"/>
    <w:rsid w:val="007A51F6"/>
    <w:rsid w:val="007A5291"/>
    <w:rsid w:val="007B1C49"/>
    <w:rsid w:val="007B523B"/>
    <w:rsid w:val="007B56B8"/>
    <w:rsid w:val="007B5D07"/>
    <w:rsid w:val="007B72B5"/>
    <w:rsid w:val="007C0072"/>
    <w:rsid w:val="007C1E74"/>
    <w:rsid w:val="007C227F"/>
    <w:rsid w:val="007C290E"/>
    <w:rsid w:val="007C536C"/>
    <w:rsid w:val="007C7AE6"/>
    <w:rsid w:val="007C7D45"/>
    <w:rsid w:val="007D15A3"/>
    <w:rsid w:val="007D3520"/>
    <w:rsid w:val="007D37C5"/>
    <w:rsid w:val="007D39EE"/>
    <w:rsid w:val="007D42E4"/>
    <w:rsid w:val="007D4563"/>
    <w:rsid w:val="007D4C03"/>
    <w:rsid w:val="007D5A58"/>
    <w:rsid w:val="007D6128"/>
    <w:rsid w:val="007D6CBE"/>
    <w:rsid w:val="007D6EE3"/>
    <w:rsid w:val="007D6EFF"/>
    <w:rsid w:val="007D7660"/>
    <w:rsid w:val="007E0813"/>
    <w:rsid w:val="007E16B3"/>
    <w:rsid w:val="007E2EE7"/>
    <w:rsid w:val="007E39DB"/>
    <w:rsid w:val="007E39EF"/>
    <w:rsid w:val="007E55C1"/>
    <w:rsid w:val="007E6DF3"/>
    <w:rsid w:val="007F0FBF"/>
    <w:rsid w:val="007F102D"/>
    <w:rsid w:val="007F1C1C"/>
    <w:rsid w:val="007F2E0C"/>
    <w:rsid w:val="007F3255"/>
    <w:rsid w:val="007F4027"/>
    <w:rsid w:val="007F5EB2"/>
    <w:rsid w:val="007F64A4"/>
    <w:rsid w:val="007F76D8"/>
    <w:rsid w:val="008011F1"/>
    <w:rsid w:val="00802052"/>
    <w:rsid w:val="00802D85"/>
    <w:rsid w:val="00803368"/>
    <w:rsid w:val="00804E7D"/>
    <w:rsid w:val="00805055"/>
    <w:rsid w:val="0080773A"/>
    <w:rsid w:val="00810ECE"/>
    <w:rsid w:val="008111AB"/>
    <w:rsid w:val="008114A2"/>
    <w:rsid w:val="00811610"/>
    <w:rsid w:val="0081274F"/>
    <w:rsid w:val="0081290E"/>
    <w:rsid w:val="008131B3"/>
    <w:rsid w:val="00813E2C"/>
    <w:rsid w:val="008149FD"/>
    <w:rsid w:val="00814FD8"/>
    <w:rsid w:val="0081505A"/>
    <w:rsid w:val="00815595"/>
    <w:rsid w:val="00816968"/>
    <w:rsid w:val="00817FB4"/>
    <w:rsid w:val="008201E3"/>
    <w:rsid w:val="008202FF"/>
    <w:rsid w:val="00820E07"/>
    <w:rsid w:val="00820F06"/>
    <w:rsid w:val="008213AF"/>
    <w:rsid w:val="00822B6C"/>
    <w:rsid w:val="008232CB"/>
    <w:rsid w:val="00823444"/>
    <w:rsid w:val="008259CB"/>
    <w:rsid w:val="00826CAF"/>
    <w:rsid w:val="008273B2"/>
    <w:rsid w:val="00830733"/>
    <w:rsid w:val="00830F07"/>
    <w:rsid w:val="008316FE"/>
    <w:rsid w:val="008324DC"/>
    <w:rsid w:val="00835A11"/>
    <w:rsid w:val="00835DA0"/>
    <w:rsid w:val="008362E4"/>
    <w:rsid w:val="008367E6"/>
    <w:rsid w:val="00837374"/>
    <w:rsid w:val="00837D56"/>
    <w:rsid w:val="00840027"/>
    <w:rsid w:val="00841B8E"/>
    <w:rsid w:val="00843976"/>
    <w:rsid w:val="00845BDF"/>
    <w:rsid w:val="00846E2F"/>
    <w:rsid w:val="008475A4"/>
    <w:rsid w:val="00847B0E"/>
    <w:rsid w:val="0085058A"/>
    <w:rsid w:val="00850669"/>
    <w:rsid w:val="00850734"/>
    <w:rsid w:val="00850B9C"/>
    <w:rsid w:val="008579A7"/>
    <w:rsid w:val="00864279"/>
    <w:rsid w:val="008645D8"/>
    <w:rsid w:val="00864653"/>
    <w:rsid w:val="00865D30"/>
    <w:rsid w:val="008662AD"/>
    <w:rsid w:val="008675D3"/>
    <w:rsid w:val="0086799F"/>
    <w:rsid w:val="00870E61"/>
    <w:rsid w:val="008710BF"/>
    <w:rsid w:val="0087163F"/>
    <w:rsid w:val="00872984"/>
    <w:rsid w:val="00872AE4"/>
    <w:rsid w:val="008730F1"/>
    <w:rsid w:val="00873109"/>
    <w:rsid w:val="00873205"/>
    <w:rsid w:val="008743FC"/>
    <w:rsid w:val="00877E24"/>
    <w:rsid w:val="00877EE2"/>
    <w:rsid w:val="00880043"/>
    <w:rsid w:val="008810E1"/>
    <w:rsid w:val="00881BB8"/>
    <w:rsid w:val="00882F97"/>
    <w:rsid w:val="00884336"/>
    <w:rsid w:val="0088532A"/>
    <w:rsid w:val="0088541A"/>
    <w:rsid w:val="008867DA"/>
    <w:rsid w:val="00886B54"/>
    <w:rsid w:val="00887459"/>
    <w:rsid w:val="00887AEF"/>
    <w:rsid w:val="008909F8"/>
    <w:rsid w:val="008917DF"/>
    <w:rsid w:val="00891ABB"/>
    <w:rsid w:val="0089312B"/>
    <w:rsid w:val="0089586E"/>
    <w:rsid w:val="008971E2"/>
    <w:rsid w:val="008A0F55"/>
    <w:rsid w:val="008A224F"/>
    <w:rsid w:val="008A2430"/>
    <w:rsid w:val="008A2A78"/>
    <w:rsid w:val="008A30AE"/>
    <w:rsid w:val="008A447F"/>
    <w:rsid w:val="008A4C30"/>
    <w:rsid w:val="008A4D5F"/>
    <w:rsid w:val="008A52AE"/>
    <w:rsid w:val="008A52B2"/>
    <w:rsid w:val="008A54ED"/>
    <w:rsid w:val="008A558E"/>
    <w:rsid w:val="008A7D79"/>
    <w:rsid w:val="008B002D"/>
    <w:rsid w:val="008B15A7"/>
    <w:rsid w:val="008B197E"/>
    <w:rsid w:val="008B1F0C"/>
    <w:rsid w:val="008B22DC"/>
    <w:rsid w:val="008B3E8A"/>
    <w:rsid w:val="008B5B12"/>
    <w:rsid w:val="008B5BDB"/>
    <w:rsid w:val="008B6354"/>
    <w:rsid w:val="008C0989"/>
    <w:rsid w:val="008C0E74"/>
    <w:rsid w:val="008C13ED"/>
    <w:rsid w:val="008C1C8F"/>
    <w:rsid w:val="008C2671"/>
    <w:rsid w:val="008C2778"/>
    <w:rsid w:val="008C293F"/>
    <w:rsid w:val="008C67FA"/>
    <w:rsid w:val="008C6862"/>
    <w:rsid w:val="008C6C8B"/>
    <w:rsid w:val="008C74C9"/>
    <w:rsid w:val="008C79EF"/>
    <w:rsid w:val="008D0410"/>
    <w:rsid w:val="008D30B0"/>
    <w:rsid w:val="008D3E3F"/>
    <w:rsid w:val="008D51D6"/>
    <w:rsid w:val="008D5CA2"/>
    <w:rsid w:val="008D5F1F"/>
    <w:rsid w:val="008D7D78"/>
    <w:rsid w:val="008E11E8"/>
    <w:rsid w:val="008E15DD"/>
    <w:rsid w:val="008E1AA5"/>
    <w:rsid w:val="008E1CFB"/>
    <w:rsid w:val="008E1E85"/>
    <w:rsid w:val="008E474D"/>
    <w:rsid w:val="008E4BBD"/>
    <w:rsid w:val="008E710C"/>
    <w:rsid w:val="008E72E8"/>
    <w:rsid w:val="008F26FE"/>
    <w:rsid w:val="008F2FC2"/>
    <w:rsid w:val="008F3D69"/>
    <w:rsid w:val="008F4427"/>
    <w:rsid w:val="008F49DC"/>
    <w:rsid w:val="008F5034"/>
    <w:rsid w:val="008F5429"/>
    <w:rsid w:val="008F6160"/>
    <w:rsid w:val="00900453"/>
    <w:rsid w:val="009006D9"/>
    <w:rsid w:val="0090158A"/>
    <w:rsid w:val="009018BF"/>
    <w:rsid w:val="00902B91"/>
    <w:rsid w:val="0090375D"/>
    <w:rsid w:val="009039F0"/>
    <w:rsid w:val="00903DC5"/>
    <w:rsid w:val="0090508F"/>
    <w:rsid w:val="00907249"/>
    <w:rsid w:val="0091082C"/>
    <w:rsid w:val="00910C78"/>
    <w:rsid w:val="0091134F"/>
    <w:rsid w:val="00911DF2"/>
    <w:rsid w:val="00912037"/>
    <w:rsid w:val="009124AE"/>
    <w:rsid w:val="00912DAD"/>
    <w:rsid w:val="00913693"/>
    <w:rsid w:val="00913C05"/>
    <w:rsid w:val="00914019"/>
    <w:rsid w:val="00914088"/>
    <w:rsid w:val="009159EB"/>
    <w:rsid w:val="00916C11"/>
    <w:rsid w:val="009174A7"/>
    <w:rsid w:val="00920C3F"/>
    <w:rsid w:val="00920D1F"/>
    <w:rsid w:val="00921538"/>
    <w:rsid w:val="00921971"/>
    <w:rsid w:val="00921A22"/>
    <w:rsid w:val="00922771"/>
    <w:rsid w:val="009229C5"/>
    <w:rsid w:val="00923252"/>
    <w:rsid w:val="00923838"/>
    <w:rsid w:val="009239F7"/>
    <w:rsid w:val="00926419"/>
    <w:rsid w:val="009269C2"/>
    <w:rsid w:val="00927079"/>
    <w:rsid w:val="009276FB"/>
    <w:rsid w:val="00927C74"/>
    <w:rsid w:val="009301FE"/>
    <w:rsid w:val="00930D83"/>
    <w:rsid w:val="009329F0"/>
    <w:rsid w:val="00932FED"/>
    <w:rsid w:val="009334DD"/>
    <w:rsid w:val="00936DC2"/>
    <w:rsid w:val="00940929"/>
    <w:rsid w:val="009409A0"/>
    <w:rsid w:val="00942257"/>
    <w:rsid w:val="00944097"/>
    <w:rsid w:val="009441A0"/>
    <w:rsid w:val="0094487D"/>
    <w:rsid w:val="00944A20"/>
    <w:rsid w:val="00944A5B"/>
    <w:rsid w:val="0094581D"/>
    <w:rsid w:val="00947976"/>
    <w:rsid w:val="00950A25"/>
    <w:rsid w:val="00950BF7"/>
    <w:rsid w:val="00952EC8"/>
    <w:rsid w:val="00953BE9"/>
    <w:rsid w:val="0095696C"/>
    <w:rsid w:val="00956F26"/>
    <w:rsid w:val="00960EC0"/>
    <w:rsid w:val="00961180"/>
    <w:rsid w:val="009617D5"/>
    <w:rsid w:val="00961AE0"/>
    <w:rsid w:val="009621E8"/>
    <w:rsid w:val="0096296C"/>
    <w:rsid w:val="009639D3"/>
    <w:rsid w:val="00963E4E"/>
    <w:rsid w:val="00965472"/>
    <w:rsid w:val="00965804"/>
    <w:rsid w:val="00966DD5"/>
    <w:rsid w:val="0096703C"/>
    <w:rsid w:val="00967C3F"/>
    <w:rsid w:val="009718C8"/>
    <w:rsid w:val="00972649"/>
    <w:rsid w:val="009738BE"/>
    <w:rsid w:val="00973E37"/>
    <w:rsid w:val="00974EA3"/>
    <w:rsid w:val="00975C53"/>
    <w:rsid w:val="0097656E"/>
    <w:rsid w:val="009771BF"/>
    <w:rsid w:val="0097730B"/>
    <w:rsid w:val="009804F7"/>
    <w:rsid w:val="00980DC4"/>
    <w:rsid w:val="0098114F"/>
    <w:rsid w:val="00982189"/>
    <w:rsid w:val="00982D7D"/>
    <w:rsid w:val="00983AE4"/>
    <w:rsid w:val="00983F4D"/>
    <w:rsid w:val="00984212"/>
    <w:rsid w:val="009848EC"/>
    <w:rsid w:val="0098581E"/>
    <w:rsid w:val="009872A4"/>
    <w:rsid w:val="009874DE"/>
    <w:rsid w:val="009914E4"/>
    <w:rsid w:val="00991967"/>
    <w:rsid w:val="00991CB0"/>
    <w:rsid w:val="00991D35"/>
    <w:rsid w:val="00991D75"/>
    <w:rsid w:val="00991E9C"/>
    <w:rsid w:val="00992194"/>
    <w:rsid w:val="0099268B"/>
    <w:rsid w:val="00992C95"/>
    <w:rsid w:val="00995511"/>
    <w:rsid w:val="00997072"/>
    <w:rsid w:val="0099797B"/>
    <w:rsid w:val="009A03F6"/>
    <w:rsid w:val="009A086E"/>
    <w:rsid w:val="009A0A60"/>
    <w:rsid w:val="009A1273"/>
    <w:rsid w:val="009A1A8C"/>
    <w:rsid w:val="009A2491"/>
    <w:rsid w:val="009A3135"/>
    <w:rsid w:val="009A3801"/>
    <w:rsid w:val="009A4DA8"/>
    <w:rsid w:val="009A4E30"/>
    <w:rsid w:val="009A5DC7"/>
    <w:rsid w:val="009A6084"/>
    <w:rsid w:val="009A7ABD"/>
    <w:rsid w:val="009B11E0"/>
    <w:rsid w:val="009B204E"/>
    <w:rsid w:val="009B316E"/>
    <w:rsid w:val="009B3D86"/>
    <w:rsid w:val="009B41A5"/>
    <w:rsid w:val="009B44E2"/>
    <w:rsid w:val="009B4897"/>
    <w:rsid w:val="009B4E6A"/>
    <w:rsid w:val="009B52BD"/>
    <w:rsid w:val="009B650D"/>
    <w:rsid w:val="009B6EBE"/>
    <w:rsid w:val="009C046F"/>
    <w:rsid w:val="009C3412"/>
    <w:rsid w:val="009C3921"/>
    <w:rsid w:val="009C3DD4"/>
    <w:rsid w:val="009C4D1C"/>
    <w:rsid w:val="009C5E89"/>
    <w:rsid w:val="009C66C9"/>
    <w:rsid w:val="009C7AFB"/>
    <w:rsid w:val="009D0166"/>
    <w:rsid w:val="009D04D7"/>
    <w:rsid w:val="009D1C04"/>
    <w:rsid w:val="009D290F"/>
    <w:rsid w:val="009D3301"/>
    <w:rsid w:val="009D3B7E"/>
    <w:rsid w:val="009D3C3B"/>
    <w:rsid w:val="009D4811"/>
    <w:rsid w:val="009D516F"/>
    <w:rsid w:val="009D6DB9"/>
    <w:rsid w:val="009E04BD"/>
    <w:rsid w:val="009E1B81"/>
    <w:rsid w:val="009E1BF3"/>
    <w:rsid w:val="009E3724"/>
    <w:rsid w:val="009E39DC"/>
    <w:rsid w:val="009E5281"/>
    <w:rsid w:val="009E52EF"/>
    <w:rsid w:val="009E53FE"/>
    <w:rsid w:val="009E610C"/>
    <w:rsid w:val="009F0ABD"/>
    <w:rsid w:val="009F1134"/>
    <w:rsid w:val="009F1320"/>
    <w:rsid w:val="009F41E7"/>
    <w:rsid w:val="009F4D8E"/>
    <w:rsid w:val="009F5B43"/>
    <w:rsid w:val="009F5F2E"/>
    <w:rsid w:val="009F6D04"/>
    <w:rsid w:val="009F7516"/>
    <w:rsid w:val="009F78AD"/>
    <w:rsid w:val="00A0042C"/>
    <w:rsid w:val="00A00B6B"/>
    <w:rsid w:val="00A00C49"/>
    <w:rsid w:val="00A00CCA"/>
    <w:rsid w:val="00A00CE6"/>
    <w:rsid w:val="00A00FC1"/>
    <w:rsid w:val="00A02229"/>
    <w:rsid w:val="00A027A5"/>
    <w:rsid w:val="00A02B53"/>
    <w:rsid w:val="00A02D69"/>
    <w:rsid w:val="00A03509"/>
    <w:rsid w:val="00A0364E"/>
    <w:rsid w:val="00A0387D"/>
    <w:rsid w:val="00A052D4"/>
    <w:rsid w:val="00A06F51"/>
    <w:rsid w:val="00A1028D"/>
    <w:rsid w:val="00A10B03"/>
    <w:rsid w:val="00A111D0"/>
    <w:rsid w:val="00A11320"/>
    <w:rsid w:val="00A11B97"/>
    <w:rsid w:val="00A1289B"/>
    <w:rsid w:val="00A1324A"/>
    <w:rsid w:val="00A143AF"/>
    <w:rsid w:val="00A15F00"/>
    <w:rsid w:val="00A1602B"/>
    <w:rsid w:val="00A17AEB"/>
    <w:rsid w:val="00A20D08"/>
    <w:rsid w:val="00A21FF8"/>
    <w:rsid w:val="00A23835"/>
    <w:rsid w:val="00A23A68"/>
    <w:rsid w:val="00A2444E"/>
    <w:rsid w:val="00A25033"/>
    <w:rsid w:val="00A263DD"/>
    <w:rsid w:val="00A30B56"/>
    <w:rsid w:val="00A30BD0"/>
    <w:rsid w:val="00A3335F"/>
    <w:rsid w:val="00A354CC"/>
    <w:rsid w:val="00A35EF1"/>
    <w:rsid w:val="00A35F1B"/>
    <w:rsid w:val="00A36FF0"/>
    <w:rsid w:val="00A3762D"/>
    <w:rsid w:val="00A37EF1"/>
    <w:rsid w:val="00A403DC"/>
    <w:rsid w:val="00A40E31"/>
    <w:rsid w:val="00A41DBF"/>
    <w:rsid w:val="00A4220D"/>
    <w:rsid w:val="00A42A96"/>
    <w:rsid w:val="00A441DA"/>
    <w:rsid w:val="00A45AAD"/>
    <w:rsid w:val="00A47977"/>
    <w:rsid w:val="00A47CDB"/>
    <w:rsid w:val="00A50CE6"/>
    <w:rsid w:val="00A50FE9"/>
    <w:rsid w:val="00A517D0"/>
    <w:rsid w:val="00A5182D"/>
    <w:rsid w:val="00A52EBF"/>
    <w:rsid w:val="00A53CED"/>
    <w:rsid w:val="00A54DA2"/>
    <w:rsid w:val="00A5504C"/>
    <w:rsid w:val="00A564F4"/>
    <w:rsid w:val="00A567BA"/>
    <w:rsid w:val="00A60A10"/>
    <w:rsid w:val="00A60A52"/>
    <w:rsid w:val="00A60FB5"/>
    <w:rsid w:val="00A61B4F"/>
    <w:rsid w:val="00A62405"/>
    <w:rsid w:val="00A62B2E"/>
    <w:rsid w:val="00A63717"/>
    <w:rsid w:val="00A637A6"/>
    <w:rsid w:val="00A643C8"/>
    <w:rsid w:val="00A66E0D"/>
    <w:rsid w:val="00A67201"/>
    <w:rsid w:val="00A67BA1"/>
    <w:rsid w:val="00A67E26"/>
    <w:rsid w:val="00A70701"/>
    <w:rsid w:val="00A70B8E"/>
    <w:rsid w:val="00A71CDB"/>
    <w:rsid w:val="00A729F9"/>
    <w:rsid w:val="00A73E14"/>
    <w:rsid w:val="00A743F6"/>
    <w:rsid w:val="00A74FE0"/>
    <w:rsid w:val="00A76371"/>
    <w:rsid w:val="00A80A33"/>
    <w:rsid w:val="00A80D41"/>
    <w:rsid w:val="00A81303"/>
    <w:rsid w:val="00A81858"/>
    <w:rsid w:val="00A8373C"/>
    <w:rsid w:val="00A83B0C"/>
    <w:rsid w:val="00A859DB"/>
    <w:rsid w:val="00A85C35"/>
    <w:rsid w:val="00A85CC1"/>
    <w:rsid w:val="00A85D53"/>
    <w:rsid w:val="00A8611B"/>
    <w:rsid w:val="00A86B9D"/>
    <w:rsid w:val="00A87871"/>
    <w:rsid w:val="00A9059E"/>
    <w:rsid w:val="00A9060C"/>
    <w:rsid w:val="00A9080F"/>
    <w:rsid w:val="00A91621"/>
    <w:rsid w:val="00A91F4C"/>
    <w:rsid w:val="00A92DFD"/>
    <w:rsid w:val="00A9381E"/>
    <w:rsid w:val="00A95A06"/>
    <w:rsid w:val="00A966C4"/>
    <w:rsid w:val="00A96C21"/>
    <w:rsid w:val="00A9743B"/>
    <w:rsid w:val="00AA05C8"/>
    <w:rsid w:val="00AA08D3"/>
    <w:rsid w:val="00AA1249"/>
    <w:rsid w:val="00AA1275"/>
    <w:rsid w:val="00AA2C1A"/>
    <w:rsid w:val="00AA2F96"/>
    <w:rsid w:val="00AA3876"/>
    <w:rsid w:val="00AA4A81"/>
    <w:rsid w:val="00AA63CB"/>
    <w:rsid w:val="00AA70D9"/>
    <w:rsid w:val="00AB043C"/>
    <w:rsid w:val="00AB160C"/>
    <w:rsid w:val="00AB17B4"/>
    <w:rsid w:val="00AB3BD5"/>
    <w:rsid w:val="00AB61CD"/>
    <w:rsid w:val="00AB73C2"/>
    <w:rsid w:val="00AC03C8"/>
    <w:rsid w:val="00AC04EA"/>
    <w:rsid w:val="00AC188A"/>
    <w:rsid w:val="00AC39B7"/>
    <w:rsid w:val="00AC3E3D"/>
    <w:rsid w:val="00AC4BBB"/>
    <w:rsid w:val="00AC5BD2"/>
    <w:rsid w:val="00AC7C54"/>
    <w:rsid w:val="00AD03D1"/>
    <w:rsid w:val="00AD094E"/>
    <w:rsid w:val="00AD1434"/>
    <w:rsid w:val="00AD22E9"/>
    <w:rsid w:val="00AD29F2"/>
    <w:rsid w:val="00AD3DC8"/>
    <w:rsid w:val="00AD473C"/>
    <w:rsid w:val="00AD47C1"/>
    <w:rsid w:val="00AD47F3"/>
    <w:rsid w:val="00AD5449"/>
    <w:rsid w:val="00AD5B9B"/>
    <w:rsid w:val="00AD5DFF"/>
    <w:rsid w:val="00AD6A34"/>
    <w:rsid w:val="00AE0076"/>
    <w:rsid w:val="00AE1C60"/>
    <w:rsid w:val="00AE2FB0"/>
    <w:rsid w:val="00AE35BC"/>
    <w:rsid w:val="00AE59CC"/>
    <w:rsid w:val="00AE5C74"/>
    <w:rsid w:val="00AE683D"/>
    <w:rsid w:val="00AF1709"/>
    <w:rsid w:val="00AF17DC"/>
    <w:rsid w:val="00AF2BF2"/>
    <w:rsid w:val="00AF3C3D"/>
    <w:rsid w:val="00AF601A"/>
    <w:rsid w:val="00AF740F"/>
    <w:rsid w:val="00B00BC9"/>
    <w:rsid w:val="00B01059"/>
    <w:rsid w:val="00B014CD"/>
    <w:rsid w:val="00B01579"/>
    <w:rsid w:val="00B01855"/>
    <w:rsid w:val="00B03E99"/>
    <w:rsid w:val="00B06640"/>
    <w:rsid w:val="00B0674D"/>
    <w:rsid w:val="00B07B86"/>
    <w:rsid w:val="00B1040E"/>
    <w:rsid w:val="00B1208E"/>
    <w:rsid w:val="00B12ADB"/>
    <w:rsid w:val="00B13CD1"/>
    <w:rsid w:val="00B143F6"/>
    <w:rsid w:val="00B146A2"/>
    <w:rsid w:val="00B15230"/>
    <w:rsid w:val="00B15A90"/>
    <w:rsid w:val="00B16AA8"/>
    <w:rsid w:val="00B201B8"/>
    <w:rsid w:val="00B20920"/>
    <w:rsid w:val="00B212C2"/>
    <w:rsid w:val="00B21641"/>
    <w:rsid w:val="00B220D7"/>
    <w:rsid w:val="00B24808"/>
    <w:rsid w:val="00B255B5"/>
    <w:rsid w:val="00B25F52"/>
    <w:rsid w:val="00B276AD"/>
    <w:rsid w:val="00B3065B"/>
    <w:rsid w:val="00B311CC"/>
    <w:rsid w:val="00B31A2E"/>
    <w:rsid w:val="00B329E0"/>
    <w:rsid w:val="00B355FB"/>
    <w:rsid w:val="00B35A07"/>
    <w:rsid w:val="00B36C4A"/>
    <w:rsid w:val="00B373C9"/>
    <w:rsid w:val="00B37E85"/>
    <w:rsid w:val="00B40B84"/>
    <w:rsid w:val="00B40BA0"/>
    <w:rsid w:val="00B4159C"/>
    <w:rsid w:val="00B41D8F"/>
    <w:rsid w:val="00B41EB1"/>
    <w:rsid w:val="00B42FD8"/>
    <w:rsid w:val="00B460F1"/>
    <w:rsid w:val="00B46262"/>
    <w:rsid w:val="00B50033"/>
    <w:rsid w:val="00B51304"/>
    <w:rsid w:val="00B522E1"/>
    <w:rsid w:val="00B52C50"/>
    <w:rsid w:val="00B55FEC"/>
    <w:rsid w:val="00B5758A"/>
    <w:rsid w:val="00B60EB6"/>
    <w:rsid w:val="00B62359"/>
    <w:rsid w:val="00B638A9"/>
    <w:rsid w:val="00B63B06"/>
    <w:rsid w:val="00B64180"/>
    <w:rsid w:val="00B64568"/>
    <w:rsid w:val="00B655A1"/>
    <w:rsid w:val="00B67992"/>
    <w:rsid w:val="00B67FE5"/>
    <w:rsid w:val="00B71171"/>
    <w:rsid w:val="00B712E7"/>
    <w:rsid w:val="00B72CFC"/>
    <w:rsid w:val="00B731EE"/>
    <w:rsid w:val="00B744FC"/>
    <w:rsid w:val="00B7487A"/>
    <w:rsid w:val="00B75D7B"/>
    <w:rsid w:val="00B76779"/>
    <w:rsid w:val="00B775BD"/>
    <w:rsid w:val="00B80E72"/>
    <w:rsid w:val="00B826A6"/>
    <w:rsid w:val="00B83048"/>
    <w:rsid w:val="00B84527"/>
    <w:rsid w:val="00B846BC"/>
    <w:rsid w:val="00B849E4"/>
    <w:rsid w:val="00B86B30"/>
    <w:rsid w:val="00B87E71"/>
    <w:rsid w:val="00B911C5"/>
    <w:rsid w:val="00B91B86"/>
    <w:rsid w:val="00B91EBD"/>
    <w:rsid w:val="00B93F95"/>
    <w:rsid w:val="00B94057"/>
    <w:rsid w:val="00B94817"/>
    <w:rsid w:val="00B9491C"/>
    <w:rsid w:val="00B94C47"/>
    <w:rsid w:val="00B962BB"/>
    <w:rsid w:val="00B9714E"/>
    <w:rsid w:val="00B971D3"/>
    <w:rsid w:val="00B9748B"/>
    <w:rsid w:val="00BA0D64"/>
    <w:rsid w:val="00BA1B2D"/>
    <w:rsid w:val="00BA212C"/>
    <w:rsid w:val="00BA226D"/>
    <w:rsid w:val="00BA260D"/>
    <w:rsid w:val="00BA345A"/>
    <w:rsid w:val="00BA5D87"/>
    <w:rsid w:val="00BA5DDD"/>
    <w:rsid w:val="00BA5EE3"/>
    <w:rsid w:val="00BA66AC"/>
    <w:rsid w:val="00BA69FA"/>
    <w:rsid w:val="00BA6D70"/>
    <w:rsid w:val="00BA7449"/>
    <w:rsid w:val="00BA7AEE"/>
    <w:rsid w:val="00BB0D1F"/>
    <w:rsid w:val="00BB11F9"/>
    <w:rsid w:val="00BB44AB"/>
    <w:rsid w:val="00BB475B"/>
    <w:rsid w:val="00BB53C1"/>
    <w:rsid w:val="00BB5667"/>
    <w:rsid w:val="00BB581E"/>
    <w:rsid w:val="00BB588E"/>
    <w:rsid w:val="00BB632B"/>
    <w:rsid w:val="00BC025D"/>
    <w:rsid w:val="00BC3047"/>
    <w:rsid w:val="00BC3374"/>
    <w:rsid w:val="00BC413E"/>
    <w:rsid w:val="00BC45FA"/>
    <w:rsid w:val="00BC52B4"/>
    <w:rsid w:val="00BC5817"/>
    <w:rsid w:val="00BC59B3"/>
    <w:rsid w:val="00BC5D17"/>
    <w:rsid w:val="00BC6362"/>
    <w:rsid w:val="00BC63F0"/>
    <w:rsid w:val="00BC6E7A"/>
    <w:rsid w:val="00BC720E"/>
    <w:rsid w:val="00BC7647"/>
    <w:rsid w:val="00BC76E7"/>
    <w:rsid w:val="00BC7C79"/>
    <w:rsid w:val="00BD0DC8"/>
    <w:rsid w:val="00BD21D8"/>
    <w:rsid w:val="00BD2F0E"/>
    <w:rsid w:val="00BD33D9"/>
    <w:rsid w:val="00BD35BD"/>
    <w:rsid w:val="00BD37B4"/>
    <w:rsid w:val="00BD3832"/>
    <w:rsid w:val="00BD519B"/>
    <w:rsid w:val="00BD56F5"/>
    <w:rsid w:val="00BD5977"/>
    <w:rsid w:val="00BD684E"/>
    <w:rsid w:val="00BD6CA5"/>
    <w:rsid w:val="00BD7A16"/>
    <w:rsid w:val="00BE084E"/>
    <w:rsid w:val="00BE26BA"/>
    <w:rsid w:val="00BE2C4E"/>
    <w:rsid w:val="00BE3418"/>
    <w:rsid w:val="00BE40DD"/>
    <w:rsid w:val="00BE4234"/>
    <w:rsid w:val="00BE43AB"/>
    <w:rsid w:val="00BE4571"/>
    <w:rsid w:val="00BE4623"/>
    <w:rsid w:val="00BE5FE3"/>
    <w:rsid w:val="00BE6E7C"/>
    <w:rsid w:val="00BE7EE2"/>
    <w:rsid w:val="00BF07D8"/>
    <w:rsid w:val="00BF1888"/>
    <w:rsid w:val="00BF3F01"/>
    <w:rsid w:val="00BF3F2F"/>
    <w:rsid w:val="00BF6787"/>
    <w:rsid w:val="00BF6947"/>
    <w:rsid w:val="00BF7728"/>
    <w:rsid w:val="00C004CB"/>
    <w:rsid w:val="00C01112"/>
    <w:rsid w:val="00C027AB"/>
    <w:rsid w:val="00C053B2"/>
    <w:rsid w:val="00C05C33"/>
    <w:rsid w:val="00C062B7"/>
    <w:rsid w:val="00C10765"/>
    <w:rsid w:val="00C1099F"/>
    <w:rsid w:val="00C120C3"/>
    <w:rsid w:val="00C12556"/>
    <w:rsid w:val="00C13B94"/>
    <w:rsid w:val="00C13C2E"/>
    <w:rsid w:val="00C14158"/>
    <w:rsid w:val="00C14B24"/>
    <w:rsid w:val="00C15C67"/>
    <w:rsid w:val="00C15FD2"/>
    <w:rsid w:val="00C21011"/>
    <w:rsid w:val="00C213F8"/>
    <w:rsid w:val="00C21E6C"/>
    <w:rsid w:val="00C225E9"/>
    <w:rsid w:val="00C22BE6"/>
    <w:rsid w:val="00C22FFA"/>
    <w:rsid w:val="00C234E8"/>
    <w:rsid w:val="00C235DC"/>
    <w:rsid w:val="00C23DAB"/>
    <w:rsid w:val="00C2446F"/>
    <w:rsid w:val="00C24DA5"/>
    <w:rsid w:val="00C26818"/>
    <w:rsid w:val="00C27941"/>
    <w:rsid w:val="00C27E5A"/>
    <w:rsid w:val="00C30112"/>
    <w:rsid w:val="00C309BD"/>
    <w:rsid w:val="00C338B5"/>
    <w:rsid w:val="00C34B08"/>
    <w:rsid w:val="00C373BE"/>
    <w:rsid w:val="00C377DA"/>
    <w:rsid w:val="00C41554"/>
    <w:rsid w:val="00C45F84"/>
    <w:rsid w:val="00C46143"/>
    <w:rsid w:val="00C46270"/>
    <w:rsid w:val="00C463AB"/>
    <w:rsid w:val="00C474E9"/>
    <w:rsid w:val="00C50300"/>
    <w:rsid w:val="00C5030F"/>
    <w:rsid w:val="00C50841"/>
    <w:rsid w:val="00C50DF5"/>
    <w:rsid w:val="00C510C9"/>
    <w:rsid w:val="00C512DE"/>
    <w:rsid w:val="00C515AC"/>
    <w:rsid w:val="00C5299B"/>
    <w:rsid w:val="00C54391"/>
    <w:rsid w:val="00C5451C"/>
    <w:rsid w:val="00C545F6"/>
    <w:rsid w:val="00C5624C"/>
    <w:rsid w:val="00C56287"/>
    <w:rsid w:val="00C57193"/>
    <w:rsid w:val="00C5723C"/>
    <w:rsid w:val="00C57268"/>
    <w:rsid w:val="00C6117B"/>
    <w:rsid w:val="00C61534"/>
    <w:rsid w:val="00C62F0C"/>
    <w:rsid w:val="00C652ED"/>
    <w:rsid w:val="00C65585"/>
    <w:rsid w:val="00C65D9C"/>
    <w:rsid w:val="00C661A6"/>
    <w:rsid w:val="00C664CE"/>
    <w:rsid w:val="00C66925"/>
    <w:rsid w:val="00C66B92"/>
    <w:rsid w:val="00C66C7C"/>
    <w:rsid w:val="00C674CD"/>
    <w:rsid w:val="00C70F31"/>
    <w:rsid w:val="00C717A9"/>
    <w:rsid w:val="00C71CAF"/>
    <w:rsid w:val="00C72A9C"/>
    <w:rsid w:val="00C72FC6"/>
    <w:rsid w:val="00C73A0A"/>
    <w:rsid w:val="00C73F71"/>
    <w:rsid w:val="00C73FCD"/>
    <w:rsid w:val="00C7517B"/>
    <w:rsid w:val="00C77728"/>
    <w:rsid w:val="00C809C7"/>
    <w:rsid w:val="00C80A42"/>
    <w:rsid w:val="00C80CC8"/>
    <w:rsid w:val="00C80E01"/>
    <w:rsid w:val="00C82AFB"/>
    <w:rsid w:val="00C83D1C"/>
    <w:rsid w:val="00C8447B"/>
    <w:rsid w:val="00C844D1"/>
    <w:rsid w:val="00C846E7"/>
    <w:rsid w:val="00C84AEB"/>
    <w:rsid w:val="00C86CD2"/>
    <w:rsid w:val="00C900E1"/>
    <w:rsid w:val="00C938D2"/>
    <w:rsid w:val="00C95B61"/>
    <w:rsid w:val="00C96470"/>
    <w:rsid w:val="00C96C7A"/>
    <w:rsid w:val="00C97A74"/>
    <w:rsid w:val="00CA0ED5"/>
    <w:rsid w:val="00CA1DCF"/>
    <w:rsid w:val="00CA2E51"/>
    <w:rsid w:val="00CA345C"/>
    <w:rsid w:val="00CA437E"/>
    <w:rsid w:val="00CA43B4"/>
    <w:rsid w:val="00CA475B"/>
    <w:rsid w:val="00CA4965"/>
    <w:rsid w:val="00CA62DA"/>
    <w:rsid w:val="00CA67D2"/>
    <w:rsid w:val="00CA6936"/>
    <w:rsid w:val="00CA6C81"/>
    <w:rsid w:val="00CA76ED"/>
    <w:rsid w:val="00CB06C4"/>
    <w:rsid w:val="00CB09C0"/>
    <w:rsid w:val="00CB1C22"/>
    <w:rsid w:val="00CB22B6"/>
    <w:rsid w:val="00CB438D"/>
    <w:rsid w:val="00CB4C7F"/>
    <w:rsid w:val="00CB5414"/>
    <w:rsid w:val="00CB7D40"/>
    <w:rsid w:val="00CB7E1F"/>
    <w:rsid w:val="00CC02A6"/>
    <w:rsid w:val="00CC2C52"/>
    <w:rsid w:val="00CC3CD4"/>
    <w:rsid w:val="00CC432C"/>
    <w:rsid w:val="00CC452B"/>
    <w:rsid w:val="00CC4B33"/>
    <w:rsid w:val="00CC4C5C"/>
    <w:rsid w:val="00CC5A4E"/>
    <w:rsid w:val="00CC5D20"/>
    <w:rsid w:val="00CC7507"/>
    <w:rsid w:val="00CC7A08"/>
    <w:rsid w:val="00CC7E53"/>
    <w:rsid w:val="00CD0AFC"/>
    <w:rsid w:val="00CD191B"/>
    <w:rsid w:val="00CD2003"/>
    <w:rsid w:val="00CD3157"/>
    <w:rsid w:val="00CD3200"/>
    <w:rsid w:val="00CD3760"/>
    <w:rsid w:val="00CD4D46"/>
    <w:rsid w:val="00CD6374"/>
    <w:rsid w:val="00CD7C42"/>
    <w:rsid w:val="00CE0686"/>
    <w:rsid w:val="00CE126F"/>
    <w:rsid w:val="00CE2E8F"/>
    <w:rsid w:val="00CE4D25"/>
    <w:rsid w:val="00CE4E05"/>
    <w:rsid w:val="00CE641C"/>
    <w:rsid w:val="00CE729C"/>
    <w:rsid w:val="00CE7D64"/>
    <w:rsid w:val="00CE7F76"/>
    <w:rsid w:val="00CF283B"/>
    <w:rsid w:val="00CF324B"/>
    <w:rsid w:val="00CF4262"/>
    <w:rsid w:val="00CF5E7C"/>
    <w:rsid w:val="00CF7DDC"/>
    <w:rsid w:val="00D0051A"/>
    <w:rsid w:val="00D0140D"/>
    <w:rsid w:val="00D01F04"/>
    <w:rsid w:val="00D02C5D"/>
    <w:rsid w:val="00D04D3A"/>
    <w:rsid w:val="00D0501D"/>
    <w:rsid w:val="00D066F8"/>
    <w:rsid w:val="00D10634"/>
    <w:rsid w:val="00D11159"/>
    <w:rsid w:val="00D1252C"/>
    <w:rsid w:val="00D134DC"/>
    <w:rsid w:val="00D14713"/>
    <w:rsid w:val="00D15868"/>
    <w:rsid w:val="00D15A7C"/>
    <w:rsid w:val="00D1611F"/>
    <w:rsid w:val="00D16154"/>
    <w:rsid w:val="00D16431"/>
    <w:rsid w:val="00D17263"/>
    <w:rsid w:val="00D17415"/>
    <w:rsid w:val="00D20087"/>
    <w:rsid w:val="00D21F83"/>
    <w:rsid w:val="00D2295E"/>
    <w:rsid w:val="00D2505E"/>
    <w:rsid w:val="00D262B5"/>
    <w:rsid w:val="00D26708"/>
    <w:rsid w:val="00D276ED"/>
    <w:rsid w:val="00D3103A"/>
    <w:rsid w:val="00D31066"/>
    <w:rsid w:val="00D313BF"/>
    <w:rsid w:val="00D331E2"/>
    <w:rsid w:val="00D33CC0"/>
    <w:rsid w:val="00D34637"/>
    <w:rsid w:val="00D34660"/>
    <w:rsid w:val="00D3478E"/>
    <w:rsid w:val="00D358A2"/>
    <w:rsid w:val="00D36714"/>
    <w:rsid w:val="00D37035"/>
    <w:rsid w:val="00D37859"/>
    <w:rsid w:val="00D3793C"/>
    <w:rsid w:val="00D41B21"/>
    <w:rsid w:val="00D43163"/>
    <w:rsid w:val="00D438D9"/>
    <w:rsid w:val="00D43BCF"/>
    <w:rsid w:val="00D4402A"/>
    <w:rsid w:val="00D44938"/>
    <w:rsid w:val="00D457E5"/>
    <w:rsid w:val="00D462F8"/>
    <w:rsid w:val="00D469AA"/>
    <w:rsid w:val="00D47ECF"/>
    <w:rsid w:val="00D51790"/>
    <w:rsid w:val="00D51C8B"/>
    <w:rsid w:val="00D54060"/>
    <w:rsid w:val="00D5593E"/>
    <w:rsid w:val="00D55A7F"/>
    <w:rsid w:val="00D55C81"/>
    <w:rsid w:val="00D56560"/>
    <w:rsid w:val="00D604F7"/>
    <w:rsid w:val="00D60DCA"/>
    <w:rsid w:val="00D61851"/>
    <w:rsid w:val="00D61AE0"/>
    <w:rsid w:val="00D624BA"/>
    <w:rsid w:val="00D6273F"/>
    <w:rsid w:val="00D62BED"/>
    <w:rsid w:val="00D63652"/>
    <w:rsid w:val="00D65F93"/>
    <w:rsid w:val="00D67297"/>
    <w:rsid w:val="00D6774F"/>
    <w:rsid w:val="00D7264C"/>
    <w:rsid w:val="00D76280"/>
    <w:rsid w:val="00D765BC"/>
    <w:rsid w:val="00D76C77"/>
    <w:rsid w:val="00D77017"/>
    <w:rsid w:val="00D77F33"/>
    <w:rsid w:val="00D8022C"/>
    <w:rsid w:val="00D8042C"/>
    <w:rsid w:val="00D80C56"/>
    <w:rsid w:val="00D81FBE"/>
    <w:rsid w:val="00D81FFE"/>
    <w:rsid w:val="00D82757"/>
    <w:rsid w:val="00D828A0"/>
    <w:rsid w:val="00D83594"/>
    <w:rsid w:val="00D848FB"/>
    <w:rsid w:val="00D85371"/>
    <w:rsid w:val="00D90953"/>
    <w:rsid w:val="00D91A7F"/>
    <w:rsid w:val="00D922B1"/>
    <w:rsid w:val="00D93319"/>
    <w:rsid w:val="00D9404B"/>
    <w:rsid w:val="00D942EA"/>
    <w:rsid w:val="00D94394"/>
    <w:rsid w:val="00D94A6D"/>
    <w:rsid w:val="00D95638"/>
    <w:rsid w:val="00D9618D"/>
    <w:rsid w:val="00D96EC9"/>
    <w:rsid w:val="00DA03D1"/>
    <w:rsid w:val="00DA04CC"/>
    <w:rsid w:val="00DA07ED"/>
    <w:rsid w:val="00DA2D0B"/>
    <w:rsid w:val="00DA2D1D"/>
    <w:rsid w:val="00DA2D3E"/>
    <w:rsid w:val="00DA3759"/>
    <w:rsid w:val="00DA3EEF"/>
    <w:rsid w:val="00DA4AE6"/>
    <w:rsid w:val="00DA76A9"/>
    <w:rsid w:val="00DA7B96"/>
    <w:rsid w:val="00DB0990"/>
    <w:rsid w:val="00DB17AE"/>
    <w:rsid w:val="00DB1B26"/>
    <w:rsid w:val="00DB3A2F"/>
    <w:rsid w:val="00DB4888"/>
    <w:rsid w:val="00DB4A06"/>
    <w:rsid w:val="00DB5134"/>
    <w:rsid w:val="00DB5483"/>
    <w:rsid w:val="00DB5E28"/>
    <w:rsid w:val="00DB7410"/>
    <w:rsid w:val="00DB7B5C"/>
    <w:rsid w:val="00DC02C5"/>
    <w:rsid w:val="00DC0B4C"/>
    <w:rsid w:val="00DC0F49"/>
    <w:rsid w:val="00DC2B28"/>
    <w:rsid w:val="00DC3449"/>
    <w:rsid w:val="00DC36C2"/>
    <w:rsid w:val="00DC3DBA"/>
    <w:rsid w:val="00DC447D"/>
    <w:rsid w:val="00DC4588"/>
    <w:rsid w:val="00DC4839"/>
    <w:rsid w:val="00DC5257"/>
    <w:rsid w:val="00DC7037"/>
    <w:rsid w:val="00DD1AB4"/>
    <w:rsid w:val="00DD1B76"/>
    <w:rsid w:val="00DD4747"/>
    <w:rsid w:val="00DD52BD"/>
    <w:rsid w:val="00DD5ADE"/>
    <w:rsid w:val="00DD5CCC"/>
    <w:rsid w:val="00DD5EDC"/>
    <w:rsid w:val="00DD667A"/>
    <w:rsid w:val="00DD6E26"/>
    <w:rsid w:val="00DD773D"/>
    <w:rsid w:val="00DD7815"/>
    <w:rsid w:val="00DE008B"/>
    <w:rsid w:val="00DE0FFD"/>
    <w:rsid w:val="00DE2D1C"/>
    <w:rsid w:val="00DE41D1"/>
    <w:rsid w:val="00DE5D12"/>
    <w:rsid w:val="00DE6EE2"/>
    <w:rsid w:val="00DE7D19"/>
    <w:rsid w:val="00DF0BE6"/>
    <w:rsid w:val="00DF10B0"/>
    <w:rsid w:val="00DF1318"/>
    <w:rsid w:val="00DF2186"/>
    <w:rsid w:val="00DF37B7"/>
    <w:rsid w:val="00DF38BC"/>
    <w:rsid w:val="00DF44C0"/>
    <w:rsid w:val="00DF4662"/>
    <w:rsid w:val="00DF5462"/>
    <w:rsid w:val="00DF5987"/>
    <w:rsid w:val="00DF5A13"/>
    <w:rsid w:val="00DF715F"/>
    <w:rsid w:val="00DF724F"/>
    <w:rsid w:val="00DF77B3"/>
    <w:rsid w:val="00E00C4B"/>
    <w:rsid w:val="00E00CBA"/>
    <w:rsid w:val="00E02E8C"/>
    <w:rsid w:val="00E03237"/>
    <w:rsid w:val="00E04333"/>
    <w:rsid w:val="00E045F6"/>
    <w:rsid w:val="00E05236"/>
    <w:rsid w:val="00E070CC"/>
    <w:rsid w:val="00E074E4"/>
    <w:rsid w:val="00E07A47"/>
    <w:rsid w:val="00E1042B"/>
    <w:rsid w:val="00E1057F"/>
    <w:rsid w:val="00E105C9"/>
    <w:rsid w:val="00E10E92"/>
    <w:rsid w:val="00E11769"/>
    <w:rsid w:val="00E11878"/>
    <w:rsid w:val="00E1590B"/>
    <w:rsid w:val="00E15B5B"/>
    <w:rsid w:val="00E16DA3"/>
    <w:rsid w:val="00E172F8"/>
    <w:rsid w:val="00E17BE3"/>
    <w:rsid w:val="00E213C4"/>
    <w:rsid w:val="00E21807"/>
    <w:rsid w:val="00E21A5A"/>
    <w:rsid w:val="00E22E9C"/>
    <w:rsid w:val="00E25EAC"/>
    <w:rsid w:val="00E260F5"/>
    <w:rsid w:val="00E26C52"/>
    <w:rsid w:val="00E3088E"/>
    <w:rsid w:val="00E31A17"/>
    <w:rsid w:val="00E31BD1"/>
    <w:rsid w:val="00E31F1B"/>
    <w:rsid w:val="00E32DD7"/>
    <w:rsid w:val="00E337B2"/>
    <w:rsid w:val="00E345D3"/>
    <w:rsid w:val="00E3586D"/>
    <w:rsid w:val="00E35F74"/>
    <w:rsid w:val="00E35FAB"/>
    <w:rsid w:val="00E371F2"/>
    <w:rsid w:val="00E375AE"/>
    <w:rsid w:val="00E40081"/>
    <w:rsid w:val="00E40C88"/>
    <w:rsid w:val="00E42AE0"/>
    <w:rsid w:val="00E42C73"/>
    <w:rsid w:val="00E43480"/>
    <w:rsid w:val="00E43CD2"/>
    <w:rsid w:val="00E449B3"/>
    <w:rsid w:val="00E52A6F"/>
    <w:rsid w:val="00E52BCA"/>
    <w:rsid w:val="00E52CA2"/>
    <w:rsid w:val="00E5382F"/>
    <w:rsid w:val="00E5418A"/>
    <w:rsid w:val="00E549DE"/>
    <w:rsid w:val="00E56D5A"/>
    <w:rsid w:val="00E56F91"/>
    <w:rsid w:val="00E571C9"/>
    <w:rsid w:val="00E57302"/>
    <w:rsid w:val="00E577A9"/>
    <w:rsid w:val="00E57BF4"/>
    <w:rsid w:val="00E6014C"/>
    <w:rsid w:val="00E615AF"/>
    <w:rsid w:val="00E619C7"/>
    <w:rsid w:val="00E62363"/>
    <w:rsid w:val="00E63887"/>
    <w:rsid w:val="00E63AAF"/>
    <w:rsid w:val="00E6415C"/>
    <w:rsid w:val="00E642E7"/>
    <w:rsid w:val="00E65A09"/>
    <w:rsid w:val="00E67068"/>
    <w:rsid w:val="00E67755"/>
    <w:rsid w:val="00E6781D"/>
    <w:rsid w:val="00E7136E"/>
    <w:rsid w:val="00E72366"/>
    <w:rsid w:val="00E72C71"/>
    <w:rsid w:val="00E74974"/>
    <w:rsid w:val="00E74F7B"/>
    <w:rsid w:val="00E756A2"/>
    <w:rsid w:val="00E7730B"/>
    <w:rsid w:val="00E77947"/>
    <w:rsid w:val="00E80A6F"/>
    <w:rsid w:val="00E81402"/>
    <w:rsid w:val="00E81403"/>
    <w:rsid w:val="00E82A1E"/>
    <w:rsid w:val="00E83AEF"/>
    <w:rsid w:val="00E847D8"/>
    <w:rsid w:val="00E84B2B"/>
    <w:rsid w:val="00E84F94"/>
    <w:rsid w:val="00E868B7"/>
    <w:rsid w:val="00E86D96"/>
    <w:rsid w:val="00E878CD"/>
    <w:rsid w:val="00E902BA"/>
    <w:rsid w:val="00E91240"/>
    <w:rsid w:val="00E92B49"/>
    <w:rsid w:val="00E9375E"/>
    <w:rsid w:val="00E94D01"/>
    <w:rsid w:val="00E94E53"/>
    <w:rsid w:val="00E97009"/>
    <w:rsid w:val="00EA274C"/>
    <w:rsid w:val="00EA2ACC"/>
    <w:rsid w:val="00EA3237"/>
    <w:rsid w:val="00EA394B"/>
    <w:rsid w:val="00EA3F72"/>
    <w:rsid w:val="00EA4AB7"/>
    <w:rsid w:val="00EA6AEC"/>
    <w:rsid w:val="00EA6FDE"/>
    <w:rsid w:val="00EB0DEC"/>
    <w:rsid w:val="00EB1216"/>
    <w:rsid w:val="00EB2650"/>
    <w:rsid w:val="00EB2ACF"/>
    <w:rsid w:val="00EB2DC1"/>
    <w:rsid w:val="00EB47E7"/>
    <w:rsid w:val="00EB4D46"/>
    <w:rsid w:val="00EB6B25"/>
    <w:rsid w:val="00EC0CA3"/>
    <w:rsid w:val="00EC1659"/>
    <w:rsid w:val="00EC20FC"/>
    <w:rsid w:val="00EC21E8"/>
    <w:rsid w:val="00EC2E5B"/>
    <w:rsid w:val="00EC3469"/>
    <w:rsid w:val="00EC35D8"/>
    <w:rsid w:val="00EC36D7"/>
    <w:rsid w:val="00EC38F3"/>
    <w:rsid w:val="00EC3B09"/>
    <w:rsid w:val="00EC5BF2"/>
    <w:rsid w:val="00EC6C08"/>
    <w:rsid w:val="00EC6DEA"/>
    <w:rsid w:val="00EC7210"/>
    <w:rsid w:val="00EC7A93"/>
    <w:rsid w:val="00ED0B32"/>
    <w:rsid w:val="00ED0D87"/>
    <w:rsid w:val="00ED19D8"/>
    <w:rsid w:val="00ED414F"/>
    <w:rsid w:val="00ED4E35"/>
    <w:rsid w:val="00ED54DF"/>
    <w:rsid w:val="00ED5EE5"/>
    <w:rsid w:val="00ED783B"/>
    <w:rsid w:val="00EE10ED"/>
    <w:rsid w:val="00EE11B1"/>
    <w:rsid w:val="00EE19CF"/>
    <w:rsid w:val="00EE22AD"/>
    <w:rsid w:val="00EE3829"/>
    <w:rsid w:val="00EE4AC4"/>
    <w:rsid w:val="00EE4E53"/>
    <w:rsid w:val="00EE567F"/>
    <w:rsid w:val="00EE62B5"/>
    <w:rsid w:val="00EF0349"/>
    <w:rsid w:val="00EF05E5"/>
    <w:rsid w:val="00EF0936"/>
    <w:rsid w:val="00EF1578"/>
    <w:rsid w:val="00EF7FC3"/>
    <w:rsid w:val="00F01037"/>
    <w:rsid w:val="00F01317"/>
    <w:rsid w:val="00F0157F"/>
    <w:rsid w:val="00F01B99"/>
    <w:rsid w:val="00F02930"/>
    <w:rsid w:val="00F03141"/>
    <w:rsid w:val="00F03C7E"/>
    <w:rsid w:val="00F03E25"/>
    <w:rsid w:val="00F04ACD"/>
    <w:rsid w:val="00F04CD0"/>
    <w:rsid w:val="00F05BCD"/>
    <w:rsid w:val="00F06B73"/>
    <w:rsid w:val="00F070C8"/>
    <w:rsid w:val="00F126E1"/>
    <w:rsid w:val="00F1292D"/>
    <w:rsid w:val="00F14EAA"/>
    <w:rsid w:val="00F151C0"/>
    <w:rsid w:val="00F15D12"/>
    <w:rsid w:val="00F15EFD"/>
    <w:rsid w:val="00F16348"/>
    <w:rsid w:val="00F16544"/>
    <w:rsid w:val="00F1709D"/>
    <w:rsid w:val="00F17434"/>
    <w:rsid w:val="00F206B2"/>
    <w:rsid w:val="00F20B29"/>
    <w:rsid w:val="00F21584"/>
    <w:rsid w:val="00F21863"/>
    <w:rsid w:val="00F21F19"/>
    <w:rsid w:val="00F23A3E"/>
    <w:rsid w:val="00F23FCE"/>
    <w:rsid w:val="00F240E4"/>
    <w:rsid w:val="00F252AA"/>
    <w:rsid w:val="00F25378"/>
    <w:rsid w:val="00F2570F"/>
    <w:rsid w:val="00F25731"/>
    <w:rsid w:val="00F259EC"/>
    <w:rsid w:val="00F272C8"/>
    <w:rsid w:val="00F273F2"/>
    <w:rsid w:val="00F30548"/>
    <w:rsid w:val="00F31875"/>
    <w:rsid w:val="00F32A31"/>
    <w:rsid w:val="00F32C90"/>
    <w:rsid w:val="00F32F84"/>
    <w:rsid w:val="00F33D81"/>
    <w:rsid w:val="00F342DD"/>
    <w:rsid w:val="00F34515"/>
    <w:rsid w:val="00F349A2"/>
    <w:rsid w:val="00F34CDC"/>
    <w:rsid w:val="00F34FB3"/>
    <w:rsid w:val="00F37043"/>
    <w:rsid w:val="00F37772"/>
    <w:rsid w:val="00F37C31"/>
    <w:rsid w:val="00F4081E"/>
    <w:rsid w:val="00F40CFD"/>
    <w:rsid w:val="00F4160D"/>
    <w:rsid w:val="00F4196F"/>
    <w:rsid w:val="00F4333B"/>
    <w:rsid w:val="00F44B53"/>
    <w:rsid w:val="00F4502D"/>
    <w:rsid w:val="00F4611B"/>
    <w:rsid w:val="00F46A8E"/>
    <w:rsid w:val="00F47483"/>
    <w:rsid w:val="00F5051D"/>
    <w:rsid w:val="00F51B71"/>
    <w:rsid w:val="00F52BA1"/>
    <w:rsid w:val="00F52CB0"/>
    <w:rsid w:val="00F53274"/>
    <w:rsid w:val="00F53AFF"/>
    <w:rsid w:val="00F54449"/>
    <w:rsid w:val="00F57F81"/>
    <w:rsid w:val="00F6176C"/>
    <w:rsid w:val="00F61824"/>
    <w:rsid w:val="00F61B08"/>
    <w:rsid w:val="00F630B5"/>
    <w:rsid w:val="00F631DF"/>
    <w:rsid w:val="00F6342D"/>
    <w:rsid w:val="00F65602"/>
    <w:rsid w:val="00F65A2F"/>
    <w:rsid w:val="00F65B6C"/>
    <w:rsid w:val="00F65E87"/>
    <w:rsid w:val="00F669F4"/>
    <w:rsid w:val="00F67345"/>
    <w:rsid w:val="00F70D19"/>
    <w:rsid w:val="00F71966"/>
    <w:rsid w:val="00F71994"/>
    <w:rsid w:val="00F735E4"/>
    <w:rsid w:val="00F73986"/>
    <w:rsid w:val="00F74E18"/>
    <w:rsid w:val="00F759B4"/>
    <w:rsid w:val="00F77954"/>
    <w:rsid w:val="00F80A14"/>
    <w:rsid w:val="00F8114F"/>
    <w:rsid w:val="00F81350"/>
    <w:rsid w:val="00F8163F"/>
    <w:rsid w:val="00F821DB"/>
    <w:rsid w:val="00F840C9"/>
    <w:rsid w:val="00F84A0A"/>
    <w:rsid w:val="00F84FF3"/>
    <w:rsid w:val="00F86205"/>
    <w:rsid w:val="00F87492"/>
    <w:rsid w:val="00F879E9"/>
    <w:rsid w:val="00F90689"/>
    <w:rsid w:val="00F936B7"/>
    <w:rsid w:val="00F937D7"/>
    <w:rsid w:val="00F94AE6"/>
    <w:rsid w:val="00F957D3"/>
    <w:rsid w:val="00F961EC"/>
    <w:rsid w:val="00FA0FE7"/>
    <w:rsid w:val="00FA1B9F"/>
    <w:rsid w:val="00FA1D89"/>
    <w:rsid w:val="00FA318D"/>
    <w:rsid w:val="00FA34C4"/>
    <w:rsid w:val="00FA3C9F"/>
    <w:rsid w:val="00FA5199"/>
    <w:rsid w:val="00FA783A"/>
    <w:rsid w:val="00FA78A3"/>
    <w:rsid w:val="00FA79A6"/>
    <w:rsid w:val="00FA7CBC"/>
    <w:rsid w:val="00FB01AB"/>
    <w:rsid w:val="00FB0836"/>
    <w:rsid w:val="00FB1692"/>
    <w:rsid w:val="00FB2F62"/>
    <w:rsid w:val="00FB3037"/>
    <w:rsid w:val="00FB307C"/>
    <w:rsid w:val="00FB3650"/>
    <w:rsid w:val="00FB62A5"/>
    <w:rsid w:val="00FC1346"/>
    <w:rsid w:val="00FC1FF6"/>
    <w:rsid w:val="00FC4682"/>
    <w:rsid w:val="00FC6FF0"/>
    <w:rsid w:val="00FC7735"/>
    <w:rsid w:val="00FD14CB"/>
    <w:rsid w:val="00FD1A61"/>
    <w:rsid w:val="00FD2196"/>
    <w:rsid w:val="00FD2B06"/>
    <w:rsid w:val="00FD52D3"/>
    <w:rsid w:val="00FD5BF6"/>
    <w:rsid w:val="00FD5EC7"/>
    <w:rsid w:val="00FD5FD9"/>
    <w:rsid w:val="00FD6378"/>
    <w:rsid w:val="00FD687E"/>
    <w:rsid w:val="00FD7841"/>
    <w:rsid w:val="00FE132B"/>
    <w:rsid w:val="00FE27EF"/>
    <w:rsid w:val="00FE3393"/>
    <w:rsid w:val="00FE4942"/>
    <w:rsid w:val="00FE5196"/>
    <w:rsid w:val="00FE53FD"/>
    <w:rsid w:val="00FE57F2"/>
    <w:rsid w:val="00FE79AE"/>
    <w:rsid w:val="00FE7BE0"/>
    <w:rsid w:val="00FF0B59"/>
    <w:rsid w:val="00FF1202"/>
    <w:rsid w:val="00FF22E3"/>
    <w:rsid w:val="00FF41AA"/>
    <w:rsid w:val="00FF47DD"/>
    <w:rsid w:val="00FF5184"/>
    <w:rsid w:val="00FF59D5"/>
    <w:rsid w:val="00FF5AA9"/>
    <w:rsid w:val="00FF69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26FE81"/>
  <w15:chartTrackingRefBased/>
  <w15:docId w15:val="{7854491B-D14D-48F6-947D-440D3CBD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7323FC"/>
    <w:pPr>
      <w:spacing w:line="312" w:lineRule="auto"/>
    </w:pPr>
    <w:rPr>
      <w:rFonts w:ascii="Arial" w:hAnsi="Arial"/>
      <w:sz w:val="22"/>
      <w:szCs w:val="22"/>
      <w:lang w:val="de-DE" w:eastAsia="de-DE"/>
    </w:rPr>
  </w:style>
  <w:style w:type="paragraph" w:styleId="berschrift1">
    <w:name w:val="heading 1"/>
    <w:basedOn w:val="Standard"/>
    <w:next w:val="Standard"/>
    <w:qFormat/>
    <w:rsid w:val="00DC4588"/>
    <w:pPr>
      <w:keepNext/>
      <w:spacing w:after="120" w:line="264" w:lineRule="auto"/>
      <w:contextualSpacing/>
      <w:outlineLvl w:val="0"/>
    </w:pPr>
    <w:rPr>
      <w:rFonts w:cs="Arial"/>
      <w:bCs/>
      <w:color w:val="0086CB"/>
      <w:kern w:val="32"/>
      <w:sz w:val="52"/>
      <w:szCs w:val="32"/>
    </w:rPr>
  </w:style>
  <w:style w:type="paragraph" w:styleId="berschrift2">
    <w:name w:val="heading 2"/>
    <w:basedOn w:val="Standard"/>
    <w:next w:val="Standard"/>
    <w:qFormat/>
    <w:rsid w:val="00DC4588"/>
    <w:pPr>
      <w:keepNext/>
      <w:spacing w:after="120" w:line="264" w:lineRule="auto"/>
      <w:contextualSpacing/>
      <w:outlineLvl w:val="1"/>
    </w:pPr>
    <w:rPr>
      <w:rFonts w:cs="Arial"/>
      <w:bCs/>
      <w:iCs/>
      <w:color w:val="0086CB"/>
      <w:sz w:val="40"/>
      <w:szCs w:val="28"/>
    </w:rPr>
  </w:style>
  <w:style w:type="paragraph" w:styleId="berschrift3">
    <w:name w:val="heading 3"/>
    <w:basedOn w:val="Standard"/>
    <w:next w:val="Standard"/>
    <w:qFormat/>
    <w:rsid w:val="00DC4588"/>
    <w:pPr>
      <w:keepNext/>
      <w:spacing w:after="120" w:line="264" w:lineRule="auto"/>
      <w:contextualSpacing/>
      <w:outlineLvl w:val="2"/>
    </w:pPr>
    <w:rPr>
      <w:rFonts w:cs="Arial"/>
      <w:b/>
      <w:bCs/>
      <w:color w:val="0086CB"/>
      <w:sz w:val="26"/>
      <w:szCs w:val="26"/>
    </w:rPr>
  </w:style>
  <w:style w:type="paragraph" w:styleId="berschrift4">
    <w:name w:val="heading 4"/>
    <w:basedOn w:val="Standard"/>
    <w:next w:val="Standard"/>
    <w:qFormat/>
    <w:rsid w:val="00792E70"/>
    <w:pPr>
      <w:keepNext/>
      <w:spacing w:after="60"/>
      <w:contextualSpacing/>
      <w:outlineLvl w:val="3"/>
    </w:pPr>
    <w:rPr>
      <w:b/>
      <w:bCs/>
      <w:szCs w:val="28"/>
      <w:lang w:val="de-AT"/>
    </w:rPr>
  </w:style>
  <w:style w:type="paragraph" w:styleId="berschrift5">
    <w:name w:val="heading 5"/>
    <w:basedOn w:val="Standard"/>
    <w:next w:val="Standard"/>
    <w:qFormat/>
    <w:rsid w:val="00792E70"/>
    <w:pPr>
      <w:spacing w:after="60"/>
      <w:contextualSpacing/>
      <w:outlineLvl w:val="4"/>
    </w:pPr>
    <w:rPr>
      <w:bCs/>
      <w:iCs/>
      <w:szCs w:val="26"/>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en1">
    <w:name w:val="Formatvorlage Aufzählungen 1"/>
    <w:basedOn w:val="Standard"/>
    <w:rsid w:val="002B4A4F"/>
    <w:pPr>
      <w:numPr>
        <w:numId w:val="1"/>
      </w:numPr>
    </w:pPr>
    <w:rPr>
      <w:lang w:val="de-AT"/>
    </w:rPr>
  </w:style>
  <w:style w:type="paragraph" w:styleId="Fuzeile">
    <w:name w:val="footer"/>
    <w:basedOn w:val="Standard"/>
    <w:rsid w:val="007323FC"/>
    <w:pPr>
      <w:tabs>
        <w:tab w:val="center" w:pos="4536"/>
        <w:tab w:val="right" w:pos="9072"/>
      </w:tabs>
    </w:pPr>
    <w:rPr>
      <w:sz w:val="18"/>
    </w:rPr>
  </w:style>
  <w:style w:type="paragraph" w:customStyle="1" w:styleId="Anmerkungen-bittelschen">
    <w:name w:val="Anmerkungen - bitte löschen!"/>
    <w:basedOn w:val="Standard"/>
    <w:next w:val="Standard"/>
    <w:rsid w:val="00B03E99"/>
    <w:rPr>
      <w:color w:val="626B71"/>
    </w:rPr>
  </w:style>
  <w:style w:type="character" w:styleId="Seitenzahl">
    <w:name w:val="page number"/>
    <w:rsid w:val="00FD5FD9"/>
    <w:rPr>
      <w:rFonts w:ascii="Arial" w:hAnsi="Arial"/>
      <w:sz w:val="18"/>
    </w:rPr>
  </w:style>
  <w:style w:type="character" w:styleId="Hyperlink">
    <w:name w:val="Hyperlink"/>
    <w:uiPriority w:val="99"/>
    <w:rsid w:val="00DF10B0"/>
    <w:rPr>
      <w:rFonts w:ascii="Arial" w:hAnsi="Arial"/>
      <w:color w:val="0086CB"/>
      <w:sz w:val="22"/>
      <w:u w:val="none"/>
    </w:rPr>
  </w:style>
  <w:style w:type="character" w:styleId="BesuchterHyperlink">
    <w:name w:val="BesuchterHyperlink"/>
    <w:rsid w:val="00FD5FD9"/>
    <w:rPr>
      <w:rFonts w:ascii="Arial" w:hAnsi="Arial"/>
      <w:color w:val="626B71"/>
      <w:sz w:val="22"/>
      <w:u w:val="none"/>
    </w:rPr>
  </w:style>
  <w:style w:type="paragraph" w:customStyle="1" w:styleId="FormatvorlageAufzhlungen2">
    <w:name w:val="Formatvorlage Aufzählungen 2"/>
    <w:basedOn w:val="Standard"/>
    <w:rsid w:val="002B4A4F"/>
    <w:pPr>
      <w:numPr>
        <w:ilvl w:val="1"/>
        <w:numId w:val="2"/>
      </w:numPr>
    </w:pPr>
    <w:rPr>
      <w:lang w:val="de-AT"/>
    </w:rPr>
  </w:style>
  <w:style w:type="paragraph" w:customStyle="1" w:styleId="FormatvorlageAufzhlungen3">
    <w:name w:val="Formatvorlage Aufzählungen 3"/>
    <w:basedOn w:val="Standard"/>
    <w:rsid w:val="002B4A4F"/>
    <w:pPr>
      <w:numPr>
        <w:ilvl w:val="1"/>
        <w:numId w:val="3"/>
      </w:numPr>
    </w:pPr>
    <w:rPr>
      <w:lang w:val="de-AT"/>
    </w:rPr>
  </w:style>
  <w:style w:type="paragraph" w:customStyle="1" w:styleId="DeckblattTitel1">
    <w:name w:val="Deckblatt Titel 1"/>
    <w:basedOn w:val="Standard"/>
    <w:rsid w:val="00DC4588"/>
    <w:pPr>
      <w:spacing w:after="120" w:line="264" w:lineRule="auto"/>
      <w:contextualSpacing/>
    </w:pPr>
    <w:rPr>
      <w:color w:val="0086CB"/>
      <w:sz w:val="72"/>
      <w:lang w:val="de-AT"/>
    </w:rPr>
  </w:style>
  <w:style w:type="paragraph" w:customStyle="1" w:styleId="DeckblattTitel2">
    <w:name w:val="Deckblatt Titel 2"/>
    <w:basedOn w:val="Standard"/>
    <w:rsid w:val="00DC4588"/>
    <w:pPr>
      <w:spacing w:after="120" w:line="264" w:lineRule="auto"/>
      <w:contextualSpacing/>
    </w:pPr>
    <w:rPr>
      <w:color w:val="0086CB"/>
      <w:sz w:val="52"/>
    </w:rPr>
  </w:style>
  <w:style w:type="paragraph" w:styleId="Kopfzeile">
    <w:name w:val="header"/>
    <w:basedOn w:val="Standard"/>
    <w:link w:val="KopfzeileZchn"/>
    <w:rsid w:val="00695F20"/>
    <w:pPr>
      <w:tabs>
        <w:tab w:val="center" w:pos="4536"/>
        <w:tab w:val="right" w:pos="9072"/>
      </w:tabs>
    </w:pPr>
  </w:style>
  <w:style w:type="character" w:customStyle="1" w:styleId="KopfzeileZchn">
    <w:name w:val="Kopfzeile Zchn"/>
    <w:link w:val="Kopfzeile"/>
    <w:rsid w:val="00695F20"/>
    <w:rPr>
      <w:rFonts w:ascii="Arial" w:hAnsi="Arial"/>
      <w:sz w:val="22"/>
      <w:szCs w:val="22"/>
      <w:lang w:val="de-DE" w:eastAsia="de-DE"/>
    </w:rPr>
  </w:style>
  <w:style w:type="paragraph" w:styleId="Inhaltsverzeichnisberschrift">
    <w:name w:val="TOC Heading"/>
    <w:basedOn w:val="berschrift1"/>
    <w:next w:val="Standard"/>
    <w:uiPriority w:val="39"/>
    <w:unhideWhenUsed/>
    <w:qFormat/>
    <w:rsid w:val="00E42AE0"/>
    <w:pPr>
      <w:keepLines/>
      <w:spacing w:before="240" w:after="0" w:line="259" w:lineRule="auto"/>
      <w:contextualSpacing w:val="0"/>
      <w:outlineLvl w:val="9"/>
    </w:pPr>
    <w:rPr>
      <w:rFonts w:asciiTheme="majorHAnsi" w:eastAsiaTheme="majorEastAsia" w:hAnsiTheme="majorHAnsi" w:cstheme="majorBidi"/>
      <w:bCs w:val="0"/>
      <w:color w:val="2F5496" w:themeColor="accent1" w:themeShade="BF"/>
      <w:kern w:val="0"/>
      <w:sz w:val="32"/>
      <w:lang w:val="de-AT" w:eastAsia="de-AT"/>
    </w:rPr>
  </w:style>
  <w:style w:type="paragraph" w:styleId="Verzeichnis1">
    <w:name w:val="toc 1"/>
    <w:basedOn w:val="Standard"/>
    <w:next w:val="Standard"/>
    <w:autoRedefine/>
    <w:uiPriority w:val="39"/>
    <w:rsid w:val="00E42AE0"/>
    <w:pPr>
      <w:spacing w:after="100"/>
    </w:pPr>
  </w:style>
  <w:style w:type="paragraph" w:styleId="Verzeichnis2">
    <w:name w:val="toc 2"/>
    <w:basedOn w:val="Standard"/>
    <w:next w:val="Standard"/>
    <w:autoRedefine/>
    <w:uiPriority w:val="39"/>
    <w:rsid w:val="00E42AE0"/>
    <w:pPr>
      <w:spacing w:after="100"/>
      <w:ind w:left="220"/>
    </w:pPr>
  </w:style>
  <w:style w:type="paragraph" w:styleId="Verzeichnis3">
    <w:name w:val="toc 3"/>
    <w:basedOn w:val="Standard"/>
    <w:next w:val="Standard"/>
    <w:autoRedefine/>
    <w:uiPriority w:val="39"/>
    <w:rsid w:val="00E42A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ntin\Downloads\Vorlage_Deckblatt%20mit%20Folgeblatt_BIF.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99E8A-ECFF-4B8C-BAB1-FDF96BCF8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Vorlage_Deckblatt mit Folgeblatt_BIF.dot</Template>
  <TotalTime>0</TotalTime>
  <Pages>5</Pages>
  <Words>843</Words>
  <Characters>5313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Überschrift 1</vt:lpstr>
    </vt:vector>
  </TitlesOfParts>
  <Company>Technikum Wien</Company>
  <LinksUpToDate>false</LinksUpToDate>
  <CharactersWithSpaces>6144</CharactersWithSpaces>
  <SharedDoc>false</SharedDoc>
  <HLinks>
    <vt:vector size="6" baseType="variant">
      <vt:variant>
        <vt:i4>1835018</vt:i4>
      </vt:variant>
      <vt:variant>
        <vt:i4>0</vt:i4>
      </vt:variant>
      <vt:variant>
        <vt:i4>0</vt:i4>
      </vt:variant>
      <vt:variant>
        <vt:i4>5</vt:i4>
      </vt:variant>
      <vt:variant>
        <vt:lpwstr>http://www.technikum-wien.at/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Überschrift 1</dc:title>
  <dc:subject/>
  <dc:creator>Valentin Sagl</dc:creator>
  <cp:keywords/>
  <cp:lastModifiedBy>Valentin Sagl</cp:lastModifiedBy>
  <cp:revision>6</cp:revision>
  <cp:lastPrinted>2010-03-04T15:05:00Z</cp:lastPrinted>
  <dcterms:created xsi:type="dcterms:W3CDTF">2017-11-07T10:21:00Z</dcterms:created>
  <dcterms:modified xsi:type="dcterms:W3CDTF">2017-11-07T12:01:00Z</dcterms:modified>
</cp:coreProperties>
</file>